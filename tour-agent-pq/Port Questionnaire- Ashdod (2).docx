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BF0F1A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Artania </w:t>
            </w:r>
            <w:r w:rsidR="00902C2B">
              <w:rPr>
                <w:rFonts w:eastAsia="MS Gothic"/>
              </w:rPr>
              <w:t xml:space="preserve">/Amera 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0539B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Ashdod </w:t>
                </w:r>
                <w:r w:rsidR="00902C2B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902C2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Nov 2</w:t>
                </w:r>
                <w:r w:rsidR="000539B1">
                  <w:rPr>
                    <w:rFonts w:eastAsia="MS Gothic"/>
                  </w:rPr>
                  <w:t>2</w:t>
                </w:r>
                <w:r>
                  <w:rPr>
                    <w:rFonts w:eastAsia="MS Gothic"/>
                  </w:rPr>
                  <w:t xml:space="preserve"> 2020</w:t>
                </w:r>
                <w:r w:rsidR="009D0C92">
                  <w:rPr>
                    <w:rFonts w:eastAsia="MS Gothic"/>
                  </w:rPr>
                  <w:t xml:space="preserve">/ </w:t>
                </w:r>
                <w:bookmarkStart w:id="0" w:name="_GoBack"/>
                <w:bookmarkEnd w:id="0"/>
                <w:r w:rsidR="009D0C92">
                  <w:rPr>
                    <w:rFonts w:eastAsia="MS Gothic"/>
                  </w:rPr>
                  <w:t>Nov 0</w:t>
                </w:r>
                <w:r w:rsidR="000539B1">
                  <w:rPr>
                    <w:rFonts w:eastAsia="MS Gothic"/>
                  </w:rPr>
                  <w:t>1</w:t>
                </w:r>
                <w:r w:rsidR="009D0C92">
                  <w:rPr>
                    <w:rFonts w:eastAsia="MS Gothic"/>
                  </w:rPr>
                  <w:t xml:space="preserve"> 2020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A5592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902C2B"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:00</w:t>
                </w:r>
                <w:r w:rsidR="00902C2B">
                  <w:rPr>
                    <w:rFonts w:eastAsia="MS Gothic"/>
                  </w:rPr>
                  <w:t>0=-07:00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A5592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902C2B"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:00</w:t>
                </w:r>
                <w:r w:rsidR="00902C2B">
                  <w:rPr>
                    <w:rFonts w:eastAsia="MS Gothic"/>
                  </w:rPr>
                  <w:t>-22:00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A5592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A5592F">
                <w:pPr>
                  <w:rPr>
                    <w:rFonts w:eastAsia="MS Gothic" w:cs="Arial"/>
                  </w:rPr>
                </w:pPr>
                <w:r>
                  <w:rPr>
                    <w:rFonts w:eastAsia="MS Gothic" w:hint="cs"/>
                  </w:rPr>
                  <w:t>P</w:t>
                </w:r>
                <w:r>
                  <w:rPr>
                    <w:rFonts w:eastAsia="MS Gothic" w:hint="cs"/>
                    <w:rtl/>
                    <w:lang w:bidi="he-IL"/>
                  </w:rPr>
                  <w:t>.</w:t>
                </w:r>
                <w:r>
                  <w:rPr>
                    <w:rFonts w:eastAsia="MS Gothic" w:hint="cs"/>
                    <w:lang w:bidi="he-IL"/>
                  </w:rPr>
                  <w:t xml:space="preserve">O B </w:t>
                </w:r>
                <w:r w:rsidR="000539B1">
                  <w:rPr>
                    <w:rFonts w:eastAsia="MS Gothic"/>
                    <w:lang w:bidi="he-IL"/>
                  </w:rPr>
                  <w:t>9001</w:t>
                </w:r>
                <w:r>
                  <w:rPr>
                    <w:rFonts w:eastAsia="MS Gothic" w:hint="cs"/>
                    <w:lang w:bidi="he-IL"/>
                  </w:rPr>
                  <w:t xml:space="preserve"> </w:t>
                </w:r>
                <w:r w:rsidR="000539B1">
                  <w:rPr>
                    <w:rFonts w:eastAsia="MS Gothic"/>
                    <w:lang w:bidi="he-IL"/>
                  </w:rPr>
                  <w:t xml:space="preserve">Ashdod </w:t>
                </w:r>
                <w:r>
                  <w:rPr>
                    <w:rFonts w:eastAsia="MS Gothic"/>
                    <w:lang w:bidi="he-IL"/>
                  </w:rPr>
                  <w:t xml:space="preserve">Port </w:t>
                </w:r>
                <w:r w:rsidR="000539B1">
                  <w:rPr>
                    <w:rFonts w:eastAsia="MS Gothic"/>
                    <w:lang w:bidi="he-IL"/>
                  </w:rPr>
                  <w:t>77191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C67791">
        <w:tc>
          <w:tcPr>
            <w:tcW w:w="4531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779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67791" w:rsidRPr="00EB6A04" w:rsidTr="00C67791">
        <w:tc>
          <w:tcPr>
            <w:tcW w:w="4531" w:type="dxa"/>
          </w:tcPr>
          <w:p w:rsidR="00C67791" w:rsidRPr="00EB6A04" w:rsidRDefault="00C67791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:rsidR="00C67791" w:rsidRPr="00EB6A04" w:rsidRDefault="00C67791" w:rsidP="00C6779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3155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15675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20237C" w:rsidRPr="00EB6A04" w:rsidTr="00C67791">
        <w:tc>
          <w:tcPr>
            <w:tcW w:w="4531" w:type="dxa"/>
          </w:tcPr>
          <w:p w:rsidR="0020237C" w:rsidRDefault="0020237C" w:rsidP="002023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941418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46758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20237C" w:rsidRPr="00EB6A04" w:rsidTr="00C67791"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bookmarkStart w:id="1" w:name="_Hlk5542685"/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:rsidR="0020237C" w:rsidRPr="00EB6A04" w:rsidRDefault="0020237C" w:rsidP="0020237C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0444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464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bookmarkEnd w:id="1"/>
      <w:tr w:rsidR="00A406E3" w:rsidRPr="00EB6A04" w:rsidTr="00C67791">
        <w:tc>
          <w:tcPr>
            <w:tcW w:w="4531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531" w:type="dxa"/>
          </w:tcPr>
          <w:p w:rsidR="00A406E3" w:rsidRPr="00EB6A04" w:rsidRDefault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0539B1">
                  <w:rPr>
                    <w:rFonts w:eastAsia="MS Gothic" w:cs="Arial"/>
                  </w:rPr>
                  <w:t>7250</w:t>
                </w:r>
              </w:sdtContent>
            </w:sdt>
          </w:p>
        </w:tc>
      </w:tr>
      <w:tr w:rsidR="00A406E3" w:rsidRPr="00EB6A04" w:rsidTr="00C67791">
        <w:tc>
          <w:tcPr>
            <w:tcW w:w="4531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:rsidR="00A406E3" w:rsidRPr="00EB6A04" w:rsidRDefault="0020237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057751716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20237C">
                      <w:rPr>
                        <w:rFonts w:eastAsia="MS Gothic" w:cs="Arial" w:hint="eastAsia"/>
                      </w:rPr>
                      <w:t>☒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95640133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20237C">
                      <w:rPr>
                        <w:rFonts w:eastAsia="MS Gothic" w:cs="Arial" w:hint="eastAsia"/>
                      </w:rPr>
                      <w:t>☐</w:t>
                    </w:r>
                  </w:sdtContent>
                </w:sdt>
              </w:sdtContent>
            </w:sdt>
          </w:p>
        </w:tc>
      </w:tr>
      <w:tr w:rsidR="00A406E3" w:rsidRPr="00F5601F" w:rsidTr="00C67791">
        <w:tc>
          <w:tcPr>
            <w:tcW w:w="4531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:rsidR="00A406E3" w:rsidRPr="0089532B" w:rsidRDefault="0020237C" w:rsidP="0089532B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116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52100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C67791">
        <w:tc>
          <w:tcPr>
            <w:tcW w:w="4531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:rsidR="00BB2602" w:rsidRPr="00EB6A04" w:rsidRDefault="00BB2602" w:rsidP="00C6779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441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C67791">
        <w:tc>
          <w:tcPr>
            <w:tcW w:w="4531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:rsidR="00BB2602" w:rsidRPr="00EB6A04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237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237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5592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67791" w:rsidP="00C677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023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2015258043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514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9394705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4D514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sdtContent>
            </w:sdt>
          </w:p>
          <w:p w:rsidR="004D5144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32868378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4626886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6612386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sdtContent>
            </w:sdt>
          </w:p>
          <w:p w:rsidR="004D5144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13528866"/>
                <w:text/>
              </w:sdtPr>
              <w:sdtContent>
                <w:r w:rsidRPr="0020237C">
                  <w:rPr>
                    <w:rFonts w:eastAsia="MS Gothic" w:cs="Arial"/>
                  </w:rPr>
                  <w:t>Yes: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4667872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20237C">
                  <w:rPr>
                    <w:rFonts w:eastAsia="MS Gothic" w:cs="Arial"/>
                  </w:rPr>
                  <w:tab/>
                  <w:t>No:</w:t>
                </w:r>
                <w:r w:rsidRPr="0020237C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55027229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sdtContent>
            </w:sdt>
          </w:p>
          <w:p w:rsidR="00AA157C" w:rsidRPr="00AA157C" w:rsidRDefault="004D5144" w:rsidP="004D51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20237C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20237C" w:rsidRPr="0020237C">
                  <w:rPr>
                    <w:rFonts w:eastAsia="MS Gothic" w:cs="Arial"/>
                  </w:rPr>
                  <w:t>Yes</w:t>
                </w:r>
                <w:r w:rsidR="0020237C">
                  <w:rPr>
                    <w:rFonts w:eastAsia="MS Gothic" w:cs="Arial"/>
                  </w:rPr>
                  <w:t xml:space="preserve">  </w:t>
                </w:r>
                <w:r w:rsidR="0020237C" w:rsidRPr="0020237C">
                  <w:rPr>
                    <w:rFonts w:eastAsia="MS Gothic" w:cs="Arial"/>
                  </w:rPr>
                  <w:tab/>
                </w:r>
                <w:r w:rsidR="0020237C" w:rsidRPr="0020237C">
                  <w:rPr>
                    <w:rFonts w:ascii="Segoe UI Symbol" w:eastAsia="MS Gothic" w:hAnsi="Segoe UI Symbol" w:cs="Segoe UI Symbol"/>
                  </w:rPr>
                  <w:t>☒</w:t>
                </w:r>
                <w:r w:rsidR="0020237C" w:rsidRPr="0020237C">
                  <w:rPr>
                    <w:rFonts w:eastAsia="MS Gothic" w:cs="Arial"/>
                  </w:rPr>
                  <w:tab/>
                  <w:t>No:</w:t>
                </w:r>
                <w:r w:rsidR="0020237C" w:rsidRPr="0020237C">
                  <w:rPr>
                    <w:rFonts w:eastAsia="MS Gothic" w:cs="Arial"/>
                  </w:rPr>
                  <w:tab/>
                </w:r>
                <w:r w:rsidR="0020237C" w:rsidRPr="0020237C">
                  <w:rPr>
                    <w:rFonts w:ascii="Segoe UI Symbol" w:eastAsia="MS Gothic" w:hAnsi="Segoe UI Symbol" w:cs="Segoe UI Symbol"/>
                  </w:rPr>
                  <w:t>☐</w:t>
                </w:r>
                <w:r w:rsidR="0020237C" w:rsidRPr="0020237C">
                  <w:rPr>
                    <w:rFonts w:eastAsia="MS Gothic" w:cs="Arial"/>
                  </w:rPr>
                  <w:cr/>
                </w:r>
                <w:r w:rsidR="0020237C" w:rsidRPr="002023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C6779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6779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C6779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9"/>
        <w:gridCol w:w="1331"/>
        <w:gridCol w:w="2340"/>
      </w:tblGrid>
      <w:tr w:rsidR="00BE656E" w:rsidRPr="00EB6A04" w:rsidTr="00347A72">
        <w:tc>
          <w:tcPr>
            <w:tcW w:w="3227" w:type="dxa"/>
          </w:tcPr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minute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 minute </w:t>
                </w:r>
              </w:p>
            </w:sdtContent>
          </w:sdt>
          <w:p w:rsidR="00BE656E" w:rsidRDefault="00BE656E" w:rsidP="00C67791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A5592F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15 minute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Content>
                <w:r w:rsidR="00A5592F">
                  <w:t>15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Content>
                <w:r w:rsidR="00A5592F">
                  <w:t>10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 w:rsidR="004D5144">
                  <w:t xml:space="preserve">     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Content>
                <w:r w:rsidR="00A5592F">
                  <w:t>15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0539B1">
                  <w:t>50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0539B1">
                  <w:t>50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 w:rsidR="004D5144">
                  <w:t xml:space="preserve">     </w:t>
                </w:r>
              </w:sdtContent>
            </w:sdt>
          </w:p>
          <w:p w:rsidR="00BE656E" w:rsidRPr="00BE656E" w:rsidRDefault="00BE656E" w:rsidP="00C6779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0539B1">
                  <w:t>50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0539B1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Ashdod</w:t>
                </w:r>
                <w:r w:rsidR="004D5144">
                  <w:rPr>
                    <w:rFonts w:eastAsia="MS Gothic" w:cs="Arial"/>
                  </w:rPr>
                  <w:t xml:space="preserve"> </w:t>
                </w:r>
                <w:r w:rsidR="004B4415">
                  <w:rPr>
                    <w:rFonts w:eastAsia="MS Gothic" w:cs="Arial"/>
                  </w:rPr>
                  <w:t xml:space="preserve">Port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Content>
              <w:p w:rsidR="00282097" w:rsidRPr="00282097" w:rsidRDefault="000539B1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4B4415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center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C6779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282097" w:rsidP="00C677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144" w:rsidRDefault="004D5144" w:rsidP="00D208C8">
      <w:pPr>
        <w:spacing w:after="0" w:line="240" w:lineRule="auto"/>
      </w:pPr>
      <w:r>
        <w:separator/>
      </w:r>
    </w:p>
  </w:endnote>
  <w:endnote w:type="continuationSeparator" w:id="0">
    <w:p w:rsidR="004D5144" w:rsidRDefault="004D514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44" w:rsidRDefault="004D5144">
    <w:pPr>
      <w:pStyle w:val="Footer"/>
    </w:pPr>
    <w:r>
      <w:t>Phoenix Reisen GmbH</w:t>
    </w:r>
    <w:r>
      <w:tab/>
    </w:r>
    <w:r>
      <w:tab/>
      <w:t>tel: +49 (228) 9260-66</w:t>
    </w:r>
  </w:p>
  <w:p w:rsidR="004D5144" w:rsidRDefault="004D5144">
    <w:pPr>
      <w:pStyle w:val="Footer"/>
    </w:pPr>
    <w:r>
      <w:t>Pfälzer Str. 14</w:t>
    </w:r>
    <w:r>
      <w:tab/>
    </w:r>
    <w:r>
      <w:tab/>
      <w:t>fax: +49 (228) 9260-266</w:t>
    </w:r>
  </w:p>
  <w:p w:rsidR="004D5144" w:rsidRDefault="004D5144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144" w:rsidRDefault="004D5144" w:rsidP="00D208C8">
      <w:pPr>
        <w:spacing w:after="0" w:line="240" w:lineRule="auto"/>
      </w:pPr>
      <w:r>
        <w:separator/>
      </w:r>
    </w:p>
  </w:footnote>
  <w:footnote w:type="continuationSeparator" w:id="0">
    <w:p w:rsidR="004D5144" w:rsidRDefault="004D514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44" w:rsidRPr="00303BEF" w:rsidRDefault="004D5144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539B1"/>
    <w:rsid w:val="0006317A"/>
    <w:rsid w:val="0020237C"/>
    <w:rsid w:val="00265E70"/>
    <w:rsid w:val="00282097"/>
    <w:rsid w:val="002F3B13"/>
    <w:rsid w:val="00303BEF"/>
    <w:rsid w:val="00347A72"/>
    <w:rsid w:val="003F33DC"/>
    <w:rsid w:val="0045531E"/>
    <w:rsid w:val="004B4415"/>
    <w:rsid w:val="004D5144"/>
    <w:rsid w:val="005B2E76"/>
    <w:rsid w:val="00611D00"/>
    <w:rsid w:val="00677B57"/>
    <w:rsid w:val="00736385"/>
    <w:rsid w:val="00886ACF"/>
    <w:rsid w:val="0089532B"/>
    <w:rsid w:val="00902C2B"/>
    <w:rsid w:val="009D0C92"/>
    <w:rsid w:val="009D3231"/>
    <w:rsid w:val="00A406E3"/>
    <w:rsid w:val="00A5592F"/>
    <w:rsid w:val="00AA157C"/>
    <w:rsid w:val="00B65E0D"/>
    <w:rsid w:val="00BB2602"/>
    <w:rsid w:val="00BE656E"/>
    <w:rsid w:val="00BF0F1A"/>
    <w:rsid w:val="00C67791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9385817"/>
  <w15:docId w15:val="{BCAD1A0B-A694-49B4-8930-E66BF2A4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8F257E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FFEFC-865C-45E7-956B-DA835D1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DADC4C1A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Lilach Kramarz</cp:lastModifiedBy>
  <cp:revision>2</cp:revision>
  <dcterms:created xsi:type="dcterms:W3CDTF">2019-04-07T12:33:00Z</dcterms:created>
  <dcterms:modified xsi:type="dcterms:W3CDTF">2019-04-07T12:33:00Z</dcterms:modified>
</cp:coreProperties>
</file>
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06E3" w:rsidRDefault="005B2E76" w:rsidP="00A406E3">
      <w:pPr>
        <w:pStyle w:val="Puesto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:rsidR="005B2E76" w:rsidRPr="005B2E76" w:rsidRDefault="005B2E76" w:rsidP="00A406E3">
      <w:pPr>
        <w:pStyle w:val="Puesto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</w:t>
      </w:r>
      <w:proofErr w:type="gramStart"/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to</w:t>
      </w:r>
      <w:proofErr w:type="gramEnd"/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 xml:space="preserve"> be filled out per ship per call!)</w:t>
      </w:r>
    </w:p>
    <w:p w:rsidR="00D36372" w:rsidRPr="00EB6A04" w:rsidRDefault="00D36372" w:rsidP="00A406E3">
      <w:pPr>
        <w:pStyle w:val="Puesto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43"/>
        <w:gridCol w:w="6019"/>
      </w:tblGrid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proofErr w:type="spellStart"/>
            <w:r w:rsidRPr="00347A72">
              <w:rPr>
                <w:b/>
              </w:rPr>
              <w:t>Ship</w:t>
            </w:r>
            <w:proofErr w:type="spellEnd"/>
          </w:p>
        </w:tc>
        <w:sdt>
          <w:sdtPr>
            <w:rPr>
              <w:rFonts w:eastAsia="MS Gothic"/>
            </w:rPr>
            <w:id w:val="-515385086"/>
            <w:placeholder>
              <w:docPart w:val="EA7ADA49D3CB4808B1C28D738F21855B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F461C9" w:rsidP="00F461C9">
                <w:pPr>
                  <w:rPr>
                    <w:rFonts w:eastAsia="MS Gothic"/>
                  </w:rPr>
                </w:pPr>
                <w:proofErr w:type="spellStart"/>
                <w:r>
                  <w:rPr>
                    <w:rFonts w:eastAsia="MS Gothic"/>
                  </w:rPr>
                  <w:t>Artania</w:t>
                </w:r>
                <w:proofErr w:type="spellEnd"/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EA7ADA49D3CB4808B1C28D738F21855B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CD087B" w:rsidP="00CD087B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Malaga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sdt>
          <w:sdtPr>
            <w:rPr>
              <w:rFonts w:eastAsia="MS Gothic"/>
            </w:rPr>
            <w:id w:val="-2022537678"/>
            <w:placeholder>
              <w:docPart w:val="EA7ADA49D3CB4808B1C28D738F21855B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F461C9" w:rsidP="00F461C9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26.10.2019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sdt>
          <w:sdtPr>
            <w:rPr>
              <w:rFonts w:eastAsia="MS Gothic"/>
            </w:rPr>
            <w:id w:val="-1888791669"/>
            <w:placeholder>
              <w:docPart w:val="EA7ADA49D3CB4808B1C28D738F21855B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F461C9" w:rsidP="00F461C9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09:00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proofErr w:type="spellStart"/>
            <w:r w:rsidRPr="00347A72">
              <w:rPr>
                <w:b/>
              </w:rPr>
              <w:t>Departure</w:t>
            </w:r>
            <w:proofErr w:type="spellEnd"/>
            <w:r w:rsidRPr="00347A72">
              <w:rPr>
                <w:b/>
              </w:rPr>
              <w:t xml:space="preserve"> time</w:t>
            </w:r>
          </w:p>
        </w:tc>
        <w:sdt>
          <w:sdtPr>
            <w:rPr>
              <w:rFonts w:eastAsia="MS Gothic"/>
            </w:rPr>
            <w:id w:val="1112400183"/>
            <w:placeholder>
              <w:docPart w:val="EA7ADA49D3CB4808B1C28D738F21855B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F461C9" w:rsidP="00F461C9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23:00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EA7ADA49D3CB4808B1C28D738F21855B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5B2E76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30593905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</w:r>
                <w:proofErr w:type="spellStart"/>
                <w:r w:rsidRPr="00EB6A04">
                  <w:rPr>
                    <w:rFonts w:eastAsia="MS Gothic" w:cs="Arial"/>
                  </w:rPr>
                  <w:t>No</w:t>
                </w:r>
                <w:proofErr w:type="spellEnd"/>
                <w:r w:rsidRPr="00EB6A04">
                  <w:rPr>
                    <w:rFonts w:eastAsia="MS Gothic" w:cs="Arial"/>
                  </w:rPr>
                  <w:t>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555882475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F461C9">
                      <w:rPr>
                        <w:rFonts w:ascii="MS Gothic" w:eastAsia="MS Gothic" w:hAnsi="MS Gothic" w:cs="Arial" w:hint="eastAsia"/>
                      </w:rPr>
                      <w:t>☒</w:t>
                    </w:r>
                  </w:sdtContent>
                </w:sdt>
              </w:p>
            </w:tc>
          </w:sdtContent>
        </w:sdt>
      </w:tr>
      <w:tr w:rsidR="00BB2602" w:rsidRPr="00EB6A04" w:rsidTr="00347A72">
        <w:trPr>
          <w:trHeight w:val="547"/>
        </w:trPr>
        <w:tc>
          <w:tcPr>
            <w:tcW w:w="3085" w:type="dxa"/>
            <w:shd w:val="clear" w:color="auto" w:fill="DFF0F5"/>
          </w:tcPr>
          <w:p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 xml:space="preserve">Name &amp; </w:t>
            </w:r>
            <w:proofErr w:type="spellStart"/>
            <w:r w:rsidRPr="00347A72">
              <w:rPr>
                <w:b/>
              </w:rPr>
              <w:t>Address</w:t>
            </w:r>
            <w:proofErr w:type="spellEnd"/>
            <w:r w:rsidRPr="00347A72">
              <w:rPr>
                <w:b/>
              </w:rPr>
              <w:t xml:space="preserve"> </w:t>
            </w:r>
            <w:proofErr w:type="spellStart"/>
            <w:r w:rsidRPr="00347A72">
              <w:rPr>
                <w:b/>
              </w:rPr>
              <w:t>of</w:t>
            </w:r>
            <w:proofErr w:type="spellEnd"/>
            <w:r w:rsidRPr="00347A72">
              <w:rPr>
                <w:b/>
              </w:rPr>
              <w:t xml:space="preserve"> Port</w:t>
            </w:r>
          </w:p>
        </w:tc>
        <w:sdt>
          <w:sdtPr>
            <w:rPr>
              <w:rFonts w:eastAsia="MS Gothic"/>
            </w:rPr>
            <w:id w:val="1412514556"/>
          </w:sdtPr>
          <w:sdtEndPr/>
          <w:sdtContent>
            <w:tc>
              <w:tcPr>
                <w:tcW w:w="6127" w:type="dxa"/>
              </w:tcPr>
              <w:p w:rsidR="00BB2602" w:rsidRPr="00EB6A04" w:rsidRDefault="00CD087B" w:rsidP="00CD087B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>Malaga Port</w:t>
                </w:r>
              </w:p>
            </w:tc>
          </w:sdtContent>
        </w:sdt>
      </w:tr>
      <w:tr w:rsidR="00BB2602" w:rsidRPr="00EB6A04" w:rsidTr="00347A72">
        <w:tc>
          <w:tcPr>
            <w:tcW w:w="3085" w:type="dxa"/>
            <w:shd w:val="clear" w:color="auto" w:fill="DFF0F5"/>
          </w:tcPr>
          <w:p w:rsidR="00BB2602" w:rsidRPr="008934DB" w:rsidRDefault="00BB2602" w:rsidP="005B2E76">
            <w:pPr>
              <w:rPr>
                <w:b/>
                <w:lang w:val="en-US"/>
              </w:rPr>
            </w:pPr>
            <w:r w:rsidRPr="008934DB">
              <w:rPr>
                <w:b/>
                <w:lang w:val="en-US"/>
              </w:rPr>
              <w:t>Name/No of expected Berth</w:t>
            </w:r>
          </w:p>
        </w:tc>
        <w:sdt>
          <w:sdtPr>
            <w:rPr>
              <w:rFonts w:eastAsia="MS Gothic"/>
            </w:rPr>
            <w:id w:val="1649079832"/>
          </w:sdtPr>
          <w:sdtEndPr/>
          <w:sdtContent>
            <w:tc>
              <w:tcPr>
                <w:tcW w:w="6127" w:type="dxa"/>
              </w:tcPr>
              <w:p w:rsidR="00BB2602" w:rsidRPr="00EB6A04" w:rsidRDefault="00CD087B" w:rsidP="00CD087B">
                <w:pPr>
                  <w:rPr>
                    <w:rFonts w:eastAsia="MS Gothic" w:cs="Arial"/>
                  </w:rPr>
                </w:pPr>
                <w:proofErr w:type="spellStart"/>
                <w:r>
                  <w:rPr>
                    <w:rFonts w:eastAsia="MS Gothic"/>
                  </w:rPr>
                  <w:t>Muelle</w:t>
                </w:r>
                <w:proofErr w:type="spellEnd"/>
                <w:r>
                  <w:rPr>
                    <w:rFonts w:eastAsia="MS Gothic"/>
                  </w:rPr>
                  <w:t xml:space="preserve"> de Levante</w:t>
                </w:r>
              </w:p>
            </w:tc>
          </w:sdtContent>
        </w:sdt>
      </w:tr>
    </w:tbl>
    <w:p w:rsidR="0006317A" w:rsidRPr="00EB6A04" w:rsidRDefault="00D36372" w:rsidP="00EB6B61">
      <w:pPr>
        <w:pStyle w:val="Ttulo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 xml:space="preserve">Port </w:t>
      </w:r>
      <w:proofErr w:type="spellStart"/>
      <w:r>
        <w:rPr>
          <w:rFonts w:asciiTheme="minorHAnsi" w:eastAsia="MS Gothic" w:hAnsiTheme="minorHAnsi"/>
          <w:u w:val="single"/>
        </w:rPr>
        <w:t>Facilities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406E3" w:rsidRPr="00EB6A04" w:rsidTr="00CD087B">
        <w:tc>
          <w:tcPr>
            <w:tcW w:w="4531" w:type="dxa"/>
          </w:tcPr>
          <w:p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531" w:type="dxa"/>
          </w:tcPr>
          <w:p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5F9D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</w:r>
            <w:proofErr w:type="spellStart"/>
            <w:r w:rsidRPr="00EB6A04">
              <w:rPr>
                <w:rFonts w:eastAsia="MS Gothic" w:cs="Arial"/>
              </w:rPr>
              <w:t>No</w:t>
            </w:r>
            <w:proofErr w:type="spellEnd"/>
            <w:r w:rsidRPr="00EB6A04">
              <w:rPr>
                <w:rFonts w:eastAsia="MS Gothic" w:cs="Arial"/>
              </w:rPr>
              <w:t>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D087B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CD087B" w:rsidRPr="00EB6A04" w:rsidTr="00CD087B">
        <w:tc>
          <w:tcPr>
            <w:tcW w:w="4531" w:type="dxa"/>
          </w:tcPr>
          <w:p w:rsidR="00CD087B" w:rsidRPr="00EB6A04" w:rsidRDefault="00CD087B" w:rsidP="00CD087B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Post Office </w:t>
            </w:r>
          </w:p>
        </w:tc>
        <w:tc>
          <w:tcPr>
            <w:tcW w:w="4531" w:type="dxa"/>
          </w:tcPr>
          <w:p w:rsidR="00CD087B" w:rsidRPr="00EB6A04" w:rsidRDefault="00CD087B" w:rsidP="00CD087B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3997794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</w:r>
            <w:proofErr w:type="spellStart"/>
            <w:r w:rsidRPr="00EB6A04">
              <w:rPr>
                <w:rFonts w:eastAsia="MS Gothic" w:cs="Arial"/>
              </w:rPr>
              <w:t>No</w:t>
            </w:r>
            <w:proofErr w:type="spellEnd"/>
            <w:r w:rsidRPr="00EB6A04">
              <w:rPr>
                <w:rFonts w:eastAsia="MS Gothic" w:cs="Arial"/>
              </w:rPr>
              <w:t>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20657727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CD087B" w:rsidRPr="00EB6A04" w:rsidTr="00CD087B">
        <w:tc>
          <w:tcPr>
            <w:tcW w:w="4531" w:type="dxa"/>
          </w:tcPr>
          <w:p w:rsidR="00CD087B" w:rsidRDefault="00CD087B" w:rsidP="00CD087B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531" w:type="dxa"/>
          </w:tcPr>
          <w:p w:rsidR="00CD087B" w:rsidRPr="00EB6A04" w:rsidRDefault="00CD087B" w:rsidP="00CD087B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6648236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Pr="00EB6A04">
              <w:rPr>
                <w:rFonts w:eastAsia="MS Gothic" w:cs="Arial"/>
              </w:rPr>
              <w:tab/>
            </w:r>
            <w:proofErr w:type="spellStart"/>
            <w:r w:rsidRPr="00EB6A04">
              <w:rPr>
                <w:rFonts w:eastAsia="MS Gothic" w:cs="Arial"/>
              </w:rPr>
              <w:t>No</w:t>
            </w:r>
            <w:proofErr w:type="spellEnd"/>
            <w:r w:rsidRPr="00EB6A04">
              <w:rPr>
                <w:rFonts w:eastAsia="MS Gothic" w:cs="Arial"/>
              </w:rPr>
              <w:t>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935948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</w:tr>
      <w:tr w:rsidR="00CD087B" w:rsidRPr="00EB6A04" w:rsidTr="00CD087B">
        <w:tc>
          <w:tcPr>
            <w:tcW w:w="4531" w:type="dxa"/>
          </w:tcPr>
          <w:p w:rsidR="00CD087B" w:rsidRPr="00EB6A04" w:rsidRDefault="00CD087B" w:rsidP="00CD087B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Tourist Information</w:t>
            </w:r>
          </w:p>
        </w:tc>
        <w:tc>
          <w:tcPr>
            <w:tcW w:w="4531" w:type="dxa"/>
          </w:tcPr>
          <w:p w:rsidR="00CD087B" w:rsidRPr="00EB6A04" w:rsidRDefault="00CD087B" w:rsidP="00CD087B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9527027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Pr="00EB6A04">
              <w:rPr>
                <w:rFonts w:eastAsia="MS Gothic" w:cs="Arial"/>
              </w:rPr>
              <w:tab/>
            </w:r>
            <w:proofErr w:type="spellStart"/>
            <w:r w:rsidRPr="00EB6A04">
              <w:rPr>
                <w:rFonts w:eastAsia="MS Gothic" w:cs="Arial"/>
              </w:rPr>
              <w:t>No</w:t>
            </w:r>
            <w:proofErr w:type="spellEnd"/>
            <w:r w:rsidRPr="00EB6A04">
              <w:rPr>
                <w:rFonts w:eastAsia="MS Gothic" w:cs="Arial"/>
              </w:rPr>
              <w:t>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2039428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</w:tr>
      <w:tr w:rsidR="00A406E3" w:rsidRPr="00EB6A04" w:rsidTr="00CD087B">
        <w:tc>
          <w:tcPr>
            <w:tcW w:w="4531" w:type="dxa"/>
          </w:tcPr>
          <w:p w:rsidR="00A406E3" w:rsidRPr="00EB6A04" w:rsidRDefault="00AD0B58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Telefone</w:t>
            </w:r>
          </w:p>
        </w:tc>
        <w:tc>
          <w:tcPr>
            <w:tcW w:w="4531" w:type="dxa"/>
          </w:tcPr>
          <w:p w:rsidR="00A406E3" w:rsidRPr="00EB6A04" w:rsidRDefault="00F461C9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showingPlcHdr/>
                <w:text/>
              </w:sdtPr>
              <w:sdtEndPr/>
              <w:sdtContent>
                <w:r w:rsidR="00A406E3" w:rsidRPr="00EB6A04">
                  <w:rPr>
                    <w:rStyle w:val="Textodelmarcadordeposicin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406E3" w:rsidRPr="00EB6A04" w:rsidTr="00CD087B">
        <w:tc>
          <w:tcPr>
            <w:tcW w:w="4531" w:type="dxa"/>
          </w:tcPr>
          <w:p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531" w:type="dxa"/>
          </w:tcPr>
          <w:p w:rsidR="00A406E3" w:rsidRPr="00EB6A04" w:rsidRDefault="00F461C9" w:rsidP="00D3637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46317884"/>
                <w:text/>
              </w:sdtPr>
              <w:sdtEndPr/>
              <w:sdtContent>
                <w:r w:rsidR="00CD087B" w:rsidRPr="00CD087B">
                  <w:rPr>
                    <w:rFonts w:eastAsia="MS Gothic" w:cs="Arial"/>
                  </w:rPr>
                  <w:t>Yes:</w:t>
                </w:r>
                <w:r w:rsidR="00CD087B" w:rsidRPr="00CD087B">
                  <w:rPr>
                    <w:rFonts w:eastAsia="MS Gothic" w:cs="Arial"/>
                  </w:rPr>
                  <w:tab/>
                </w:r>
                <w:r w:rsidR="00CD087B" w:rsidRPr="00CD087B">
                  <w:rPr>
                    <w:rFonts w:ascii="Segoe UI Symbol" w:eastAsia="MS Gothic" w:hAnsi="Segoe UI Symbol" w:cs="Segoe UI Symbol"/>
                  </w:rPr>
                  <w:t>☒</w:t>
                </w:r>
                <w:r w:rsidR="00CD087B" w:rsidRPr="00CD087B">
                  <w:rPr>
                    <w:rFonts w:eastAsia="MS Gothic" w:cs="Arial"/>
                  </w:rPr>
                  <w:tab/>
                </w:r>
                <w:proofErr w:type="spellStart"/>
                <w:r w:rsidR="00CD087B" w:rsidRPr="00CD087B">
                  <w:rPr>
                    <w:rFonts w:eastAsia="MS Gothic" w:cs="Arial"/>
                  </w:rPr>
                  <w:t>No</w:t>
                </w:r>
                <w:proofErr w:type="spellEnd"/>
                <w:r w:rsidR="00CD087B" w:rsidRPr="00CD087B">
                  <w:rPr>
                    <w:rFonts w:eastAsia="MS Gothic" w:cs="Arial"/>
                  </w:rPr>
                  <w:t>:</w:t>
                </w:r>
                <w:r w:rsidR="00CD087B" w:rsidRPr="00CD087B">
                  <w:rPr>
                    <w:rFonts w:eastAsia="MS Gothic" w:cs="Arial"/>
                  </w:rPr>
                  <w:tab/>
                </w:r>
                <w:r w:rsidR="00CD087B" w:rsidRPr="00CD087B">
                  <w:rPr>
                    <w:rFonts w:eastAsia="MS Gothic" w:cs="Arial" w:hint="eastAsia"/>
                  </w:rPr>
                  <w:t>☐</w:t>
                </w:r>
                <w:r w:rsidR="00CD087B" w:rsidRPr="00CD087B">
                  <w:rPr>
                    <w:rFonts w:eastAsia="MS Gothic" w:cs="Arial"/>
                  </w:rPr>
                  <w:t xml:space="preserve">     FOC: </w:t>
                </w:r>
                <w:r w:rsidR="00CD087B" w:rsidRPr="00CD087B">
                  <w:rPr>
                    <w:rFonts w:eastAsia="MS Gothic" w:cs="Arial"/>
                  </w:rPr>
                  <w:tab/>
                </w:r>
                <w:r w:rsidR="00CD087B" w:rsidRPr="00CD087B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406E3" w:rsidRPr="00F5601F" w:rsidTr="00CD087B">
        <w:tc>
          <w:tcPr>
            <w:tcW w:w="4531" w:type="dxa"/>
          </w:tcPr>
          <w:p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531" w:type="dxa"/>
          </w:tcPr>
          <w:p w:rsidR="00A406E3" w:rsidRPr="008934DB" w:rsidRDefault="00F461C9" w:rsidP="00486BAF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1166240130"/>
                <w:text/>
              </w:sdtPr>
              <w:sdtEndPr/>
              <w:sdtContent>
                <w:r w:rsidR="00CD087B" w:rsidRPr="004D749A">
                  <w:rPr>
                    <w:rFonts w:eastAsia="MS Gothic" w:cs="Arial"/>
                  </w:rPr>
                  <w:t>Yes:</w:t>
                </w:r>
                <w:r w:rsidR="00CD087B" w:rsidRPr="004D749A">
                  <w:rPr>
                    <w:rFonts w:eastAsia="MS Gothic" w:cs="Arial"/>
                  </w:rPr>
                  <w:tab/>
                </w:r>
                <w:r w:rsidR="00CD087B" w:rsidRPr="00312AC6">
                  <w:rPr>
                    <w:rFonts w:ascii="Segoe UI Symbol" w:eastAsia="MS Gothic" w:hAnsi="Segoe UI Symbol" w:cs="Segoe UI Symbol"/>
                  </w:rPr>
                  <w:t>☒</w:t>
                </w:r>
                <w:r w:rsidR="00CD087B" w:rsidRPr="004D749A">
                  <w:rPr>
                    <w:rFonts w:eastAsia="MS Gothic" w:cs="Arial"/>
                  </w:rPr>
                  <w:tab/>
                </w:r>
                <w:proofErr w:type="spellStart"/>
                <w:r w:rsidR="00CD087B" w:rsidRPr="004D749A">
                  <w:rPr>
                    <w:rFonts w:eastAsia="MS Gothic" w:cs="Arial"/>
                  </w:rPr>
                  <w:t>No</w:t>
                </w:r>
                <w:proofErr w:type="spellEnd"/>
                <w:r w:rsidR="00CD087B" w:rsidRPr="004D749A">
                  <w:rPr>
                    <w:rFonts w:eastAsia="MS Gothic" w:cs="Arial"/>
                  </w:rPr>
                  <w:t>:</w:t>
                </w:r>
                <w:r w:rsidR="00CD087B" w:rsidRPr="004D749A">
                  <w:rPr>
                    <w:rFonts w:eastAsia="MS Gothic" w:cs="Arial"/>
                  </w:rPr>
                  <w:tab/>
                </w:r>
                <w:r w:rsidR="00CD087B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89532B">
              <w:rPr>
                <w:rFonts w:eastAsia="MS Gothic" w:cs="Arial"/>
              </w:rPr>
              <w:tab/>
            </w:r>
            <w:r w:rsidR="0089532B">
              <w:rPr>
                <w:rFonts w:eastAsia="MS Gothic" w:cs="Arial"/>
              </w:rPr>
              <w:br/>
            </w:r>
            <w:r w:rsidR="0089532B" w:rsidRPr="008934DB">
              <w:rPr>
                <w:rFonts w:eastAsia="MS Gothic" w:cs="Arial"/>
              </w:rPr>
              <w:t xml:space="preserve">Phone:  </w:t>
            </w:r>
            <w:sdt>
              <w:sdtPr>
                <w:rPr>
                  <w:rFonts w:eastAsia="MS Gothic" w:cs="Arial"/>
                </w:rPr>
                <w:id w:val="719408828"/>
                <w:text/>
              </w:sdtPr>
              <w:sdtEndPr/>
              <w:sdtContent>
                <w:r w:rsidR="00486BAF">
                  <w:rPr>
                    <w:rFonts w:eastAsia="MS Gothic" w:cs="Arial"/>
                  </w:rPr>
                  <w:t>+34 952 333 333</w:t>
                </w:r>
              </w:sdtContent>
            </w:sdt>
          </w:p>
        </w:tc>
      </w:tr>
      <w:tr w:rsidR="00CD087B" w:rsidRPr="00EB6A04" w:rsidTr="00CD087B">
        <w:tc>
          <w:tcPr>
            <w:tcW w:w="4531" w:type="dxa"/>
          </w:tcPr>
          <w:p w:rsidR="00CD087B" w:rsidRPr="00F5601F" w:rsidRDefault="00CD087B" w:rsidP="00CD087B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531" w:type="dxa"/>
          </w:tcPr>
          <w:p w:rsidR="00CD087B" w:rsidRPr="00EB6A04" w:rsidRDefault="00CD087B" w:rsidP="00CD087B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2457246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</w:r>
            <w:proofErr w:type="spellStart"/>
            <w:r w:rsidRPr="00EB6A04">
              <w:rPr>
                <w:rFonts w:eastAsia="MS Gothic" w:cs="Arial"/>
              </w:rPr>
              <w:t>No</w:t>
            </w:r>
            <w:proofErr w:type="spellEnd"/>
            <w:r w:rsidRPr="00EB6A04">
              <w:rPr>
                <w:rFonts w:eastAsia="MS Gothic" w:cs="Arial"/>
              </w:rPr>
              <w:t>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7595779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CD087B" w:rsidRPr="00EB6A04" w:rsidTr="00CD087B">
        <w:tc>
          <w:tcPr>
            <w:tcW w:w="4531" w:type="dxa"/>
          </w:tcPr>
          <w:p w:rsidR="00CD087B" w:rsidRPr="00EB6A04" w:rsidRDefault="00CD087B" w:rsidP="00CD087B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531" w:type="dxa"/>
          </w:tcPr>
          <w:p w:rsidR="00CD087B" w:rsidRPr="00EB6A04" w:rsidRDefault="00CD087B" w:rsidP="00CD087B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6436886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</w:r>
            <w:proofErr w:type="spellStart"/>
            <w:r w:rsidRPr="00EB6A04">
              <w:rPr>
                <w:rFonts w:eastAsia="MS Gothic" w:cs="Arial"/>
              </w:rPr>
              <w:t>No</w:t>
            </w:r>
            <w:proofErr w:type="spellEnd"/>
            <w:r w:rsidRPr="00EB6A04">
              <w:rPr>
                <w:rFonts w:eastAsia="MS Gothic" w:cs="Arial"/>
              </w:rPr>
              <w:t>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25293935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</w:tbl>
    <w:p w:rsidR="00A406E3" w:rsidRPr="00EB6A04" w:rsidRDefault="00A406E3" w:rsidP="00A406E3">
      <w:pPr>
        <w:pStyle w:val="Ttulo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991"/>
        <w:gridCol w:w="4071"/>
      </w:tblGrid>
      <w:tr w:rsidR="00A406E3" w:rsidRPr="00EB6A04" w:rsidTr="00347A72">
        <w:tc>
          <w:tcPr>
            <w:tcW w:w="5070" w:type="dxa"/>
          </w:tcPr>
          <w:p w:rsidR="00347A72" w:rsidRDefault="00347A72" w:rsidP="00EB6A04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:rsidR="00EB6A04" w:rsidRDefault="00D36372" w:rsidP="00EB6A04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:rsidR="00D36372" w:rsidRDefault="00D36372" w:rsidP="00D36372">
            <w:pPr>
              <w:pStyle w:val="Prrafodelista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:rsidR="00D36372" w:rsidRDefault="00D36372" w:rsidP="00D363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:rsidR="00D36372" w:rsidRDefault="00D36372" w:rsidP="00D36372">
            <w:pPr>
              <w:pStyle w:val="Prrafodelista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:rsidR="00EB6A04" w:rsidRDefault="00BE656E" w:rsidP="00347A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 xml:space="preserve">ttle Service to the city </w:t>
            </w:r>
            <w:proofErr w:type="spellStart"/>
            <w:r w:rsidR="00347A7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:rsidR="00347A72" w:rsidRPr="00347A72" w:rsidRDefault="00347A72" w:rsidP="00347A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EndPr/>
            <w:sdtContent>
              <w:p w:rsidR="00347A72" w:rsidRPr="008934DB" w:rsidRDefault="00032F38" w:rsidP="00347A72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200m</w:t>
                </w:r>
              </w:p>
            </w:sdtContent>
          </w:sdt>
          <w:p w:rsidR="00EB6A04" w:rsidRPr="00347A72" w:rsidRDefault="00A406E3" w:rsidP="00347A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656E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32F38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  <w:p w:rsidR="00265E70" w:rsidRPr="00347A72" w:rsidRDefault="00347A72" w:rsidP="00347A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32F38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:rsidR="00347A72" w:rsidRPr="00347A72" w:rsidRDefault="00D36372" w:rsidP="00347A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32F38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  <w:p w:rsidR="00032F38" w:rsidRDefault="00032F38" w:rsidP="00D363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</w:p>
          <w:p w:rsidR="00D36372" w:rsidRPr="00D36372" w:rsidRDefault="00D36372" w:rsidP="00D363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32F38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32F38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  <w:p w:rsidR="00BE656E" w:rsidRPr="00347A72" w:rsidRDefault="00347A72" w:rsidP="00347A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32F38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:rsidR="00BE656E" w:rsidRPr="00347A72" w:rsidRDefault="00347A72" w:rsidP="00347A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32F38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</w:tc>
      </w:tr>
    </w:tbl>
    <w:p w:rsidR="00347A72" w:rsidRDefault="00347A72" w:rsidP="00BB2602">
      <w:pPr>
        <w:pStyle w:val="Ttul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37"/>
        <w:gridCol w:w="5725"/>
      </w:tblGrid>
      <w:tr w:rsidR="00AA157C" w:rsidRPr="00EB6A04" w:rsidTr="00AA157C">
        <w:tc>
          <w:tcPr>
            <w:tcW w:w="3369" w:type="dxa"/>
          </w:tcPr>
          <w:p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:rsidR="00AA157C" w:rsidRPr="00EB6A04" w:rsidRDefault="00F461C9" w:rsidP="00710B6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text/>
              </w:sdtPr>
              <w:sdtEndPr/>
              <w:sdtContent>
                <w:r w:rsidR="00710B62">
                  <w:rPr>
                    <w:rFonts w:eastAsia="MS Gothic" w:cs="Arial"/>
                  </w:rPr>
                  <w:t>Euro</w:t>
                </w:r>
              </w:sdtContent>
            </w:sdt>
          </w:p>
        </w:tc>
      </w:tr>
      <w:tr w:rsidR="00AA157C" w:rsidRPr="00EB6A04" w:rsidTr="00AA157C">
        <w:tc>
          <w:tcPr>
            <w:tcW w:w="3369" w:type="dxa"/>
          </w:tcPr>
          <w:p w:rsidR="00AA157C" w:rsidRDefault="00AA157C" w:rsidP="00AA157C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Accepted</w:t>
            </w:r>
            <w:proofErr w:type="spellEnd"/>
            <w:r>
              <w:rPr>
                <w:rFonts w:eastAsia="MS Gothic" w:cs="Arial"/>
              </w:rPr>
              <w:t xml:space="preserve"> </w:t>
            </w:r>
            <w:proofErr w:type="spellStart"/>
            <w:r>
              <w:rPr>
                <w:rFonts w:eastAsia="MS Gothic" w:cs="Arial"/>
              </w:rPr>
              <w:t>Payments</w:t>
            </w:r>
            <w:proofErr w:type="spellEnd"/>
            <w:r>
              <w:rPr>
                <w:rFonts w:eastAsia="MS Gothic" w:cs="Arial"/>
              </w:rPr>
              <w:t>:</w:t>
            </w:r>
          </w:p>
          <w:p w:rsidR="00AA157C" w:rsidRPr="00AA157C" w:rsidRDefault="00AA157C" w:rsidP="00AA157C">
            <w:pPr>
              <w:pStyle w:val="Prrafodelista"/>
              <w:numPr>
                <w:ilvl w:val="0"/>
                <w:numId w:val="7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Only</w:t>
            </w:r>
            <w:proofErr w:type="spellEnd"/>
            <w:r w:rsidRPr="00AA157C">
              <w:rPr>
                <w:rFonts w:eastAsia="MS Gothic" w:cs="Arial"/>
              </w:rPr>
              <w:t xml:space="preserve"> </w:t>
            </w:r>
            <w:proofErr w:type="spellStart"/>
            <w:r w:rsidRPr="00AA157C">
              <w:rPr>
                <w:rFonts w:eastAsia="MS Gothic" w:cs="Arial"/>
              </w:rPr>
              <w:t>local</w:t>
            </w:r>
            <w:proofErr w:type="spellEnd"/>
            <w:r w:rsidRPr="00AA157C">
              <w:rPr>
                <w:rFonts w:eastAsia="MS Gothic" w:cs="Arial"/>
              </w:rPr>
              <w:t xml:space="preserve"> </w:t>
            </w:r>
            <w:proofErr w:type="spellStart"/>
            <w:r w:rsidRPr="00AA157C">
              <w:rPr>
                <w:rFonts w:eastAsia="MS Gothic" w:cs="Arial"/>
              </w:rPr>
              <w:t>currency</w:t>
            </w:r>
            <w:proofErr w:type="spellEnd"/>
            <w:r w:rsidRPr="00AA157C">
              <w:rPr>
                <w:rFonts w:eastAsia="MS Gothic" w:cs="Arial"/>
              </w:rPr>
              <w:t>:</w:t>
            </w:r>
          </w:p>
          <w:p w:rsidR="00AA157C" w:rsidRPr="00AA157C" w:rsidRDefault="00AA157C" w:rsidP="00AA157C">
            <w:pPr>
              <w:pStyle w:val="Prrafode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:rsidR="00AA157C" w:rsidRPr="00AA157C" w:rsidRDefault="00AA157C" w:rsidP="00AA157C">
            <w:pPr>
              <w:pStyle w:val="Prrafode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:rsidR="00AA157C" w:rsidRPr="00AA157C" w:rsidRDefault="00AA157C" w:rsidP="00AA157C">
            <w:pPr>
              <w:pStyle w:val="Prrafodelista"/>
              <w:numPr>
                <w:ilvl w:val="0"/>
                <w:numId w:val="7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Credit</w:t>
            </w:r>
            <w:proofErr w:type="spellEnd"/>
            <w:r w:rsidRPr="00AA157C">
              <w:rPr>
                <w:rFonts w:eastAsia="MS Gothic" w:cs="Arial"/>
              </w:rPr>
              <w:t xml:space="preserve"> Cards</w:t>
            </w:r>
          </w:p>
          <w:p w:rsidR="00AA157C" w:rsidRPr="00AA157C" w:rsidRDefault="00AA157C" w:rsidP="00AA157C">
            <w:pPr>
              <w:pStyle w:val="Prrafode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:rsidR="00AA157C" w:rsidRDefault="00F461C9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AA157C" w:rsidRPr="00AA157C" w:rsidRDefault="00F461C9" w:rsidP="00AA157C">
            <w:pPr>
              <w:pStyle w:val="Prrafode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MS Gothic"/>
                  <w:lang w:val="en-GB"/>
                </w:rPr>
                <w:id w:val="-344637167"/>
                <w:text/>
              </w:sdtPr>
              <w:sdtEndPr/>
              <w:sdtContent>
                <w:r w:rsidR="00AD0B58" w:rsidRPr="00AD0B58">
                  <w:rPr>
                    <w:rFonts w:eastAsia="MS Gothic" w:cs="MS Gothic"/>
                    <w:lang w:val="en-GB"/>
                  </w:rPr>
                  <w:t>Yes:</w:t>
                </w:r>
                <w:r w:rsidR="00AD0B58" w:rsidRPr="00AD0B58">
                  <w:rPr>
                    <w:rFonts w:eastAsia="MS Gothic" w:cs="MS Gothic"/>
                    <w:lang w:val="en-GB"/>
                  </w:rPr>
                  <w:tab/>
                </w:r>
                <w:r w:rsidR="00AD0B58" w:rsidRPr="00AD0B58">
                  <w:rPr>
                    <w:rFonts w:ascii="Segoe UI Symbol" w:eastAsia="MS Gothic" w:hAnsi="Segoe UI Symbol" w:cs="Segoe UI Symbol"/>
                    <w:lang w:val="en-GB"/>
                  </w:rPr>
                  <w:t>☒</w:t>
                </w:r>
                <w:r w:rsidR="00AD0B58" w:rsidRPr="00AD0B58">
                  <w:rPr>
                    <w:rFonts w:eastAsia="MS Gothic" w:cs="MS Gothic"/>
                    <w:lang w:val="en-GB"/>
                  </w:rPr>
                  <w:tab/>
                  <w:t>No:</w:t>
                </w:r>
                <w:r w:rsidR="00AD0B58" w:rsidRPr="00AD0B58">
                  <w:rPr>
                    <w:rFonts w:eastAsia="MS Gothic" w:cs="MS Gothic"/>
                    <w:lang w:val="en-GB"/>
                  </w:rPr>
                  <w:tab/>
                </w:r>
                <w:r w:rsidR="00AD0B58" w:rsidRPr="00AD0B58">
                  <w:rPr>
                    <w:rFonts w:eastAsia="MS Gothic" w:cs="MS Gothic" w:hint="eastAsia"/>
                    <w:lang w:val="en-GB"/>
                  </w:rPr>
                  <w:t>☐</w:t>
                </w:r>
              </w:sdtContent>
            </w:sdt>
          </w:p>
          <w:p w:rsidR="00AA157C" w:rsidRPr="00AA157C" w:rsidRDefault="00F461C9" w:rsidP="00AA157C">
            <w:pPr>
              <w:pStyle w:val="Prrafode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MS Gothic"/>
                  <w:lang w:val="en-GB"/>
                </w:rPr>
                <w:id w:val="1946813768"/>
                <w:text/>
              </w:sdtPr>
              <w:sdtEndPr/>
              <w:sdtContent>
                <w:r w:rsidR="00AD0B58" w:rsidRPr="00AD0B58">
                  <w:rPr>
                    <w:rFonts w:eastAsia="MS Gothic" w:cs="MS Gothic"/>
                    <w:lang w:val="en-GB"/>
                  </w:rPr>
                  <w:t>Yes:</w:t>
                </w:r>
                <w:r w:rsidR="00AD0B58" w:rsidRPr="00AD0B58">
                  <w:rPr>
                    <w:rFonts w:eastAsia="MS Gothic" w:cs="MS Gothic"/>
                    <w:lang w:val="en-GB"/>
                  </w:rPr>
                  <w:tab/>
                </w:r>
                <w:r w:rsidR="00AD0B58" w:rsidRPr="00AD0B58">
                  <w:rPr>
                    <w:rFonts w:eastAsia="MS Gothic" w:cs="MS Gothic" w:hint="eastAsia"/>
                    <w:lang w:val="en-GB"/>
                  </w:rPr>
                  <w:t>☐</w:t>
                </w:r>
                <w:r w:rsidR="00AD0B58" w:rsidRPr="00AD0B58">
                  <w:rPr>
                    <w:rFonts w:eastAsia="MS Gothic" w:cs="MS Gothic"/>
                    <w:lang w:val="en-GB"/>
                  </w:rPr>
                  <w:tab/>
                  <w:t>No:</w:t>
                </w:r>
                <w:r w:rsidR="00AD0B58" w:rsidRPr="00AD0B58">
                  <w:rPr>
                    <w:rFonts w:eastAsia="MS Gothic" w:cs="MS Gothic"/>
                    <w:lang w:val="en-GB"/>
                  </w:rPr>
                  <w:tab/>
                </w:r>
                <w:r w:rsidR="00AD0B58" w:rsidRPr="00AD0B58">
                  <w:rPr>
                    <w:rFonts w:ascii="Segoe UI Symbol" w:eastAsia="MS Gothic" w:hAnsi="Segoe UI Symbol" w:cs="Segoe UI Symbol"/>
                    <w:lang w:val="en-GB"/>
                  </w:rPr>
                  <w:t>☒</w:t>
                </w:r>
              </w:sdtContent>
            </w:sdt>
          </w:p>
          <w:p w:rsidR="00AA157C" w:rsidRPr="00AA157C" w:rsidRDefault="00F461C9" w:rsidP="00AA157C">
            <w:pPr>
              <w:pStyle w:val="Prrafode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MS Gothic"/>
                  <w:lang w:val="en-GB"/>
                </w:rPr>
                <w:id w:val="905569228"/>
                <w:text/>
              </w:sdtPr>
              <w:sdtEndPr/>
              <w:sdtContent>
                <w:r w:rsidR="00AD0B58" w:rsidRPr="00AD0B58">
                  <w:rPr>
                    <w:rFonts w:eastAsia="MS Gothic" w:cs="MS Gothic"/>
                    <w:lang w:val="en-GB"/>
                  </w:rPr>
                  <w:t>Yes:</w:t>
                </w:r>
                <w:r w:rsidR="00AD0B58" w:rsidRPr="00AD0B58">
                  <w:rPr>
                    <w:rFonts w:eastAsia="MS Gothic" w:cs="MS Gothic"/>
                    <w:lang w:val="en-GB"/>
                  </w:rPr>
                  <w:tab/>
                </w:r>
                <w:r w:rsidR="00AD0B58" w:rsidRPr="00AD0B58">
                  <w:rPr>
                    <w:rFonts w:ascii="Segoe UI Symbol" w:eastAsia="MS Gothic" w:hAnsi="Segoe UI Symbol" w:cs="Segoe UI Symbol"/>
                    <w:lang w:val="en-GB"/>
                  </w:rPr>
                  <w:t>☒</w:t>
                </w:r>
                <w:r w:rsidR="00AD0B58" w:rsidRPr="00AD0B58">
                  <w:rPr>
                    <w:rFonts w:eastAsia="MS Gothic" w:cs="MS Gothic"/>
                    <w:lang w:val="en-GB"/>
                  </w:rPr>
                  <w:tab/>
                  <w:t>No:</w:t>
                </w:r>
                <w:r w:rsidR="00AD0B58" w:rsidRPr="00AD0B58">
                  <w:rPr>
                    <w:rFonts w:eastAsia="MS Gothic" w:cs="MS Gothic"/>
                    <w:lang w:val="en-GB"/>
                  </w:rPr>
                  <w:tab/>
                </w:r>
                <w:r w:rsidR="00AD0B58" w:rsidRPr="00AD0B58">
                  <w:rPr>
                    <w:rFonts w:eastAsia="MS Gothic" w:cs="MS Gothic" w:hint="eastAsia"/>
                    <w:lang w:val="en-GB"/>
                  </w:rPr>
                  <w:t>☐</w:t>
                </w:r>
              </w:sdtContent>
            </w:sdt>
          </w:p>
          <w:p w:rsidR="00AA157C" w:rsidRPr="00AA157C" w:rsidRDefault="00F461C9" w:rsidP="00AA157C">
            <w:pPr>
              <w:pStyle w:val="Prrafode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MS Gothic"/>
                  <w:lang w:val="en-GB"/>
                </w:rPr>
                <w:id w:val="1975554564"/>
                <w:text/>
              </w:sdtPr>
              <w:sdtEndPr/>
              <w:sdtContent>
                <w:r w:rsidR="00AD0B58" w:rsidRPr="00AD0B58">
                  <w:rPr>
                    <w:rFonts w:eastAsia="MS Gothic" w:cs="MS Gothic"/>
                    <w:lang w:val="en-GB"/>
                  </w:rPr>
                  <w:t>Yes:</w:t>
                </w:r>
                <w:r w:rsidR="00AD0B58" w:rsidRPr="00AD0B58">
                  <w:rPr>
                    <w:rFonts w:eastAsia="MS Gothic" w:cs="MS Gothic"/>
                    <w:lang w:val="en-GB"/>
                  </w:rPr>
                  <w:tab/>
                </w:r>
                <w:r w:rsidR="00AD0B58" w:rsidRPr="00AD0B58">
                  <w:rPr>
                    <w:rFonts w:ascii="Segoe UI Symbol" w:eastAsia="MS Gothic" w:hAnsi="Segoe UI Symbol" w:cs="Segoe UI Symbol"/>
                    <w:lang w:val="en-GB"/>
                  </w:rPr>
                  <w:t>☒</w:t>
                </w:r>
                <w:r w:rsidR="00AD0B58" w:rsidRPr="00AD0B58">
                  <w:rPr>
                    <w:rFonts w:eastAsia="MS Gothic" w:cs="MS Gothic"/>
                    <w:lang w:val="en-GB"/>
                  </w:rPr>
                  <w:tab/>
                  <w:t>No:</w:t>
                </w:r>
                <w:r w:rsidR="00AD0B58" w:rsidRPr="00AD0B58">
                  <w:rPr>
                    <w:rFonts w:eastAsia="MS Gothic" w:cs="MS Gothic"/>
                    <w:lang w:val="en-GB"/>
                  </w:rPr>
                  <w:tab/>
                </w:r>
                <w:r w:rsidR="00AD0B58" w:rsidRPr="00AD0B58">
                  <w:rPr>
                    <w:rFonts w:eastAsia="MS Gothic" w:cs="MS Gothic" w:hint="eastAsia"/>
                    <w:lang w:val="en-GB"/>
                  </w:rPr>
                  <w:t>☐</w:t>
                </w:r>
              </w:sdtContent>
            </w:sdt>
          </w:p>
          <w:p w:rsidR="00AA157C" w:rsidRPr="00AA157C" w:rsidRDefault="00F461C9" w:rsidP="00AA157C">
            <w:pPr>
              <w:pStyle w:val="Prrafode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MS Gothic"/>
                  <w:lang w:val="en-GB"/>
                </w:rPr>
                <w:id w:val="112410827"/>
                <w:text/>
              </w:sdtPr>
              <w:sdtEndPr/>
              <w:sdtContent>
                <w:r w:rsidR="00AD0B58" w:rsidRPr="00AD0B58">
                  <w:rPr>
                    <w:rFonts w:eastAsia="MS Gothic" w:cs="MS Gothic"/>
                    <w:lang w:val="en-GB"/>
                  </w:rPr>
                  <w:t>Yes:</w:t>
                </w:r>
                <w:r w:rsidR="00AD0B58" w:rsidRPr="00AD0B58">
                  <w:rPr>
                    <w:rFonts w:eastAsia="MS Gothic" w:cs="MS Gothic"/>
                    <w:lang w:val="en-GB"/>
                  </w:rPr>
                  <w:tab/>
                </w:r>
                <w:r w:rsidR="00AD0B58" w:rsidRPr="00AD0B58">
                  <w:rPr>
                    <w:rFonts w:ascii="Segoe UI Symbol" w:eastAsia="MS Gothic" w:hAnsi="Segoe UI Symbol" w:cs="Segoe UI Symbol"/>
                    <w:lang w:val="en-GB"/>
                  </w:rPr>
                  <w:t>☒</w:t>
                </w:r>
                <w:r w:rsidR="00AD0B58" w:rsidRPr="00AD0B58">
                  <w:rPr>
                    <w:rFonts w:eastAsia="MS Gothic" w:cs="MS Gothic"/>
                    <w:lang w:val="en-GB"/>
                  </w:rPr>
                  <w:tab/>
                  <w:t>No:</w:t>
                </w:r>
                <w:r w:rsidR="00AD0B58" w:rsidRPr="00AD0B58">
                  <w:rPr>
                    <w:rFonts w:eastAsia="MS Gothic" w:cs="MS Gothic"/>
                    <w:lang w:val="en-GB"/>
                  </w:rPr>
                  <w:tab/>
                </w:r>
                <w:r w:rsidR="00AD0B58" w:rsidRPr="00AD0B58">
                  <w:rPr>
                    <w:rFonts w:eastAsia="MS Gothic" w:cs="MS Gothic" w:hint="eastAsia"/>
                    <w:lang w:val="en-GB"/>
                  </w:rPr>
                  <w:t>☐</w:t>
                </w:r>
              </w:sdtContent>
            </w:sdt>
          </w:p>
        </w:tc>
      </w:tr>
      <w:tr w:rsidR="00AA157C" w:rsidRPr="00EB6A04" w:rsidTr="00AA157C">
        <w:tc>
          <w:tcPr>
            <w:tcW w:w="3369" w:type="dxa"/>
          </w:tcPr>
          <w:p w:rsidR="00AA157C" w:rsidRDefault="00AA157C" w:rsidP="005E5B74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Postage</w:t>
            </w:r>
            <w:proofErr w:type="spellEnd"/>
          </w:p>
          <w:p w:rsidR="00AA157C" w:rsidRPr="00AA157C" w:rsidRDefault="00AA157C" w:rsidP="00AA157C">
            <w:pPr>
              <w:pStyle w:val="Prrafodelista"/>
              <w:numPr>
                <w:ilvl w:val="0"/>
                <w:numId w:val="5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Postcard</w:t>
            </w:r>
            <w:proofErr w:type="spellEnd"/>
          </w:p>
          <w:p w:rsidR="00AA157C" w:rsidRPr="00AA157C" w:rsidRDefault="003B2296" w:rsidP="00AA157C">
            <w:pPr>
              <w:pStyle w:val="Prrafodelista"/>
              <w:numPr>
                <w:ilvl w:val="0"/>
                <w:numId w:val="5"/>
              </w:num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L</w:t>
            </w:r>
            <w:r w:rsidR="00AA157C" w:rsidRPr="00AA157C">
              <w:rPr>
                <w:rFonts w:eastAsia="MS Gothic" w:cs="Arial"/>
              </w:rPr>
              <w:t>etter</w:t>
            </w:r>
            <w:r>
              <w:rPr>
                <w:rFonts w:eastAsia="MS Gothic" w:cs="Arial"/>
              </w:rPr>
              <w:t xml:space="preserve"> (</w:t>
            </w:r>
            <w:proofErr w:type="spellStart"/>
            <w:r>
              <w:rPr>
                <w:rFonts w:eastAsia="MS Gothic" w:cs="Arial"/>
              </w:rPr>
              <w:t>standard</w:t>
            </w:r>
            <w:proofErr w:type="spellEnd"/>
            <w:r>
              <w:rPr>
                <w:rFonts w:eastAsia="MS Gothic" w:cs="Arial"/>
              </w:rPr>
              <w:t>)</w:t>
            </w:r>
          </w:p>
        </w:tc>
        <w:tc>
          <w:tcPr>
            <w:tcW w:w="5843" w:type="dxa"/>
          </w:tcPr>
          <w:p w:rsidR="00AA157C" w:rsidRDefault="00F461C9" w:rsidP="00AA157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eastAsia="MS Gothic" w:cs="Arial"/>
              </w:rPr>
              <w:id w:val="-1594464815"/>
              <w:text/>
            </w:sdtPr>
            <w:sdtEndPr/>
            <w:sdtContent>
              <w:p w:rsidR="00AA157C" w:rsidRDefault="00AD0B58" w:rsidP="00AA157C">
                <w:pPr>
                  <w:pStyle w:val="Prrafodelista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€1,35</w:t>
                </w:r>
              </w:p>
            </w:sdtContent>
          </w:sdt>
          <w:sdt>
            <w:sdtPr>
              <w:rPr>
                <w:rFonts w:eastAsia="MS Gothic" w:cs="Arial"/>
              </w:rPr>
              <w:id w:val="1013264726"/>
              <w:text/>
            </w:sdtPr>
            <w:sdtEndPr/>
            <w:sdtContent>
              <w:p w:rsidR="00AA157C" w:rsidRPr="00AA157C" w:rsidRDefault="00AD0B58" w:rsidP="00AD0B58">
                <w:pPr>
                  <w:pStyle w:val="Prrafodelista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€1,35</w:t>
                </w:r>
              </w:p>
            </w:sdtContent>
          </w:sdt>
        </w:tc>
      </w:tr>
      <w:tr w:rsidR="00AA157C" w:rsidRPr="00F461C9" w:rsidTr="00AA157C">
        <w:tc>
          <w:tcPr>
            <w:tcW w:w="3369" w:type="dxa"/>
          </w:tcPr>
          <w:p w:rsidR="00AA157C" w:rsidRDefault="00AA157C" w:rsidP="005E5B74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Typical</w:t>
            </w:r>
            <w:proofErr w:type="spellEnd"/>
            <w:r>
              <w:rPr>
                <w:rFonts w:eastAsia="MS Gothic" w:cs="Arial"/>
              </w:rPr>
              <w:t xml:space="preserve"> Souvenir</w:t>
            </w:r>
          </w:p>
        </w:tc>
        <w:tc>
          <w:tcPr>
            <w:tcW w:w="5843" w:type="dxa"/>
          </w:tcPr>
          <w:p w:rsidR="00AA157C" w:rsidRPr="00AD0B58" w:rsidRDefault="00AD0B58" w:rsidP="00AA157C">
            <w:pPr>
              <w:rPr>
                <w:rFonts w:eastAsia="MS Gothic" w:cs="Arial"/>
                <w:lang w:val="en-US"/>
              </w:rPr>
            </w:pPr>
            <w:r w:rsidRPr="00AD0B58">
              <w:rPr>
                <w:rFonts w:eastAsia="MS Gothic" w:cs="Arial"/>
                <w:lang w:val="en-US"/>
              </w:rPr>
              <w:t>Roasted almonds, Malaga wine, leather goods</w:t>
            </w:r>
          </w:p>
        </w:tc>
      </w:tr>
    </w:tbl>
    <w:p w:rsidR="00BE656E" w:rsidRDefault="00BE656E" w:rsidP="00BB2602">
      <w:pPr>
        <w:pStyle w:val="Ttul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Distances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68"/>
        <w:gridCol w:w="2231"/>
        <w:gridCol w:w="1328"/>
        <w:gridCol w:w="2335"/>
      </w:tblGrid>
      <w:tr w:rsidR="00BE656E" w:rsidRPr="00EB6A04" w:rsidTr="00347A72">
        <w:tc>
          <w:tcPr>
            <w:tcW w:w="3227" w:type="dxa"/>
          </w:tcPr>
          <w:p w:rsidR="00BE656E" w:rsidRDefault="00BE656E" w:rsidP="005E5B74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 xml:space="preserve">City </w:t>
            </w:r>
            <w:proofErr w:type="spellStart"/>
            <w:r w:rsidRPr="00BB260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:rsidR="00BE656E" w:rsidRDefault="00347A72" w:rsidP="005E5B74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:rsidR="00BE656E" w:rsidRDefault="00BE656E" w:rsidP="005E5B74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:rsidR="00BE656E" w:rsidRPr="00BB2602" w:rsidRDefault="00BE656E" w:rsidP="005E5B74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text/>
            </w:sdtPr>
            <w:sdtEndPr/>
            <w:sdtContent>
              <w:p w:rsidR="00BE656E" w:rsidRDefault="00AD0B58" w:rsidP="005E5B7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Malaga </w:t>
                </w:r>
                <w:proofErr w:type="spellStart"/>
                <w:r>
                  <w:rPr>
                    <w:rFonts w:eastAsia="MS Gothic" w:cs="Arial"/>
                  </w:rPr>
                  <w:t>city</w:t>
                </w:r>
                <w:proofErr w:type="spellEnd"/>
              </w:p>
            </w:sdtContent>
          </w:sdt>
          <w:sdt>
            <w:sdtPr>
              <w:rPr>
                <w:rFonts w:eastAsia="MS Gothic" w:cs="Arial"/>
              </w:rPr>
              <w:id w:val="736828286"/>
              <w:text/>
            </w:sdtPr>
            <w:sdtEndPr/>
            <w:sdtContent>
              <w:p w:rsidR="00BE656E" w:rsidRDefault="00AD0B58" w:rsidP="005E5B7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La </w:t>
                </w:r>
                <w:proofErr w:type="spellStart"/>
                <w:r>
                  <w:rPr>
                    <w:rFonts w:eastAsia="MS Gothic" w:cs="Arial"/>
                  </w:rPr>
                  <w:t>Malagueta</w:t>
                </w:r>
                <w:proofErr w:type="spellEnd"/>
              </w:p>
            </w:sdtContent>
          </w:sdt>
          <w:sdt>
            <w:sdtPr>
              <w:rPr>
                <w:rFonts w:eastAsia="MS Gothic" w:cs="Arial"/>
              </w:rPr>
              <w:id w:val="83505411"/>
              <w:text/>
            </w:sdtPr>
            <w:sdtEndPr/>
            <w:sdtContent>
              <w:p w:rsidR="00BE656E" w:rsidRDefault="00AD0B58" w:rsidP="005E5B7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Pablo Ruiz Picasso</w:t>
                </w:r>
              </w:p>
            </w:sdtContent>
          </w:sdt>
          <w:sdt>
            <w:sdtPr>
              <w:rPr>
                <w:rFonts w:eastAsia="MS Gothic" w:cs="Arial"/>
              </w:rPr>
              <w:id w:val="2132199824"/>
              <w:text/>
            </w:sdtPr>
            <w:sdtEndPr/>
            <w:sdtContent>
              <w:p w:rsidR="00BE656E" w:rsidRPr="00BE656E" w:rsidRDefault="00AD0B58" w:rsidP="00AD0B58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Maria </w:t>
                </w:r>
                <w:proofErr w:type="spellStart"/>
                <w:r>
                  <w:rPr>
                    <w:rFonts w:eastAsia="MS Gothic" w:cs="Arial"/>
                  </w:rPr>
                  <w:t>Zambrano</w:t>
                </w:r>
                <w:proofErr w:type="spellEnd"/>
              </w:p>
            </w:sdtContent>
          </w:sdt>
        </w:tc>
        <w:tc>
          <w:tcPr>
            <w:tcW w:w="1369" w:type="dxa"/>
          </w:tcPr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text/>
              </w:sdtPr>
              <w:sdtEndPr/>
              <w:sdtContent>
                <w:r w:rsidR="00AD0B58">
                  <w:t>2,2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text/>
              </w:sdtPr>
              <w:sdtEndPr/>
              <w:sdtContent>
                <w:r w:rsidR="003B2296">
                  <w:t>2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text/>
              </w:sdtPr>
              <w:sdtEndPr/>
              <w:sdtContent>
                <w:r w:rsidR="00AD0B58">
                  <w:t>12</w:t>
                </w:r>
              </w:sdtContent>
            </w:sdt>
          </w:p>
          <w:p w:rsidR="00BE656E" w:rsidRPr="00BE656E" w:rsidRDefault="00BE656E" w:rsidP="00AD0B58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text/>
              </w:sdtPr>
              <w:sdtEndPr/>
              <w:sdtContent>
                <w:r w:rsidR="00AD0B58">
                  <w:t>4</w:t>
                </w:r>
              </w:sdtContent>
            </w:sdt>
          </w:p>
        </w:tc>
        <w:tc>
          <w:tcPr>
            <w:tcW w:w="2424" w:type="dxa"/>
          </w:tcPr>
          <w:p w:rsidR="00BE656E" w:rsidRPr="008934DB" w:rsidRDefault="00BE656E" w:rsidP="005E5B74">
            <w:pPr>
              <w:rPr>
                <w:rFonts w:eastAsia="MS Gothic" w:cs="Arial"/>
                <w:lang w:val="en-US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8934DB">
              <w:rPr>
                <w:rFonts w:eastAsia="MS Gothic" w:cs="Arial"/>
                <w:lang w:val="en-US"/>
              </w:rPr>
              <w:t xml:space="preserve"> </w:t>
            </w:r>
            <w:sdt>
              <w:sdtPr>
                <w:id w:val="722802503"/>
                <w:text/>
              </w:sdtPr>
              <w:sdtEndPr/>
              <w:sdtContent>
                <w:r w:rsidR="00AD0B58">
                  <w:t>€8-10</w:t>
                </w:r>
              </w:sdtContent>
            </w:sdt>
          </w:p>
          <w:p w:rsidR="00BE656E" w:rsidRPr="008934DB" w:rsidRDefault="00BE656E" w:rsidP="005E5B74">
            <w:pPr>
              <w:rPr>
                <w:rFonts w:eastAsia="MS Gothic" w:cs="Arial"/>
                <w:lang w:val="en-US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8934DB">
              <w:rPr>
                <w:rFonts w:eastAsia="MS Gothic" w:cs="Arial"/>
                <w:lang w:val="en-US"/>
              </w:rPr>
              <w:t xml:space="preserve"> </w:t>
            </w:r>
            <w:sdt>
              <w:sdtPr>
                <w:id w:val="1455208586"/>
                <w:text/>
              </w:sdtPr>
              <w:sdtEndPr/>
              <w:sdtContent>
                <w:r w:rsidR="00AD0B58">
                  <w:t>€8-10</w:t>
                </w:r>
              </w:sdtContent>
            </w:sdt>
          </w:p>
          <w:p w:rsidR="00BE656E" w:rsidRPr="008934DB" w:rsidRDefault="00BE656E" w:rsidP="005E5B74">
            <w:pPr>
              <w:rPr>
                <w:rFonts w:eastAsia="MS Gothic" w:cs="Arial"/>
                <w:lang w:val="en-US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8934DB">
              <w:rPr>
                <w:rFonts w:eastAsia="MS Gothic" w:cs="Arial"/>
                <w:lang w:val="en-US"/>
              </w:rPr>
              <w:t xml:space="preserve"> </w:t>
            </w:r>
            <w:sdt>
              <w:sdtPr>
                <w:id w:val="-112362711"/>
                <w:text/>
              </w:sdtPr>
              <w:sdtEndPr/>
              <w:sdtContent>
                <w:r w:rsidR="00AD0B58">
                  <w:t>€</w:t>
                </w:r>
                <w:r w:rsidR="00F461C9">
                  <w:t>35</w:t>
                </w:r>
              </w:sdtContent>
            </w:sdt>
          </w:p>
          <w:p w:rsidR="00BE656E" w:rsidRPr="00BE656E" w:rsidRDefault="00BE656E" w:rsidP="00AD0B58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text/>
              </w:sdtPr>
              <w:sdtEndPr/>
              <w:sdtContent>
                <w:r w:rsidR="00AD0B58">
                  <w:t>€15</w:t>
                </w:r>
              </w:sdtContent>
            </w:sdt>
          </w:p>
        </w:tc>
      </w:tr>
    </w:tbl>
    <w:p w:rsidR="00BB2602" w:rsidRDefault="00BE656E" w:rsidP="00BB2602">
      <w:pPr>
        <w:pStyle w:val="Ttul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  <w:bookmarkStart w:id="0" w:name="_GoBack"/>
      <w:bookmarkEnd w:id="0"/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proofErr w:type="spellStart"/>
            <w:r w:rsidRPr="00575731">
              <w:rPr>
                <w:rFonts w:ascii="Calibri" w:hAnsi="Calibri" w:cs="Arial"/>
                <w:lang w:val="fr-FR"/>
              </w:rPr>
              <w:t>Tourist</w:t>
            </w:r>
            <w:proofErr w:type="spellEnd"/>
            <w:r w:rsidRPr="00575731">
              <w:rPr>
                <w:rFonts w:ascii="Calibri" w:hAnsi="Calibri" w:cs="Arial"/>
                <w:lang w:val="fr-FR"/>
              </w:rPr>
              <w:t xml:space="preserve"> Information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12890406"/>
              <w:text/>
            </w:sdtPr>
            <w:sdtEndPr/>
            <w:sdtContent>
              <w:p w:rsidR="00282097" w:rsidRPr="00282097" w:rsidRDefault="00AD0B58" w:rsidP="00AD0B58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Plaza de la Marina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546947630"/>
              <w:text/>
            </w:sdtPr>
            <w:sdtEndPr/>
            <w:sdtContent>
              <w:p w:rsidR="00282097" w:rsidRPr="00282097" w:rsidRDefault="00AD0B58" w:rsidP="00AD0B58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09:00 – 20:00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420609602"/>
              <w:text/>
            </w:sdtPr>
            <w:sdtEndPr/>
            <w:sdtContent>
              <w:p w:rsidR="00282097" w:rsidRPr="00282097" w:rsidRDefault="00AD0B58" w:rsidP="00AD0B58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City Center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533809704"/>
              <w:text/>
            </w:sdtPr>
            <w:sdtEndPr/>
            <w:sdtContent>
              <w:p w:rsidR="00282097" w:rsidRPr="00282097" w:rsidRDefault="00AD0B58" w:rsidP="00AD0B58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08:00 – 19:00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267305433"/>
              <w:text/>
            </w:sdtPr>
            <w:sdtEndPr/>
            <w:sdtContent>
              <w:p w:rsidR="00282097" w:rsidRPr="00282097" w:rsidRDefault="00AD0B58" w:rsidP="00AD0B58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City </w:t>
                </w:r>
                <w:r w:rsidR="003B2296">
                  <w:rPr>
                    <w:rFonts w:eastAsia="MS Gothic" w:cs="Arial"/>
                  </w:rPr>
                  <w:t>Center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215699548"/>
              <w:text/>
            </w:sdtPr>
            <w:sdtEndPr/>
            <w:sdtContent>
              <w:p w:rsidR="00282097" w:rsidRPr="00282097" w:rsidRDefault="00AD0B58" w:rsidP="00AD0B58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10:00 – 22:00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398251933"/>
              <w:text/>
            </w:sdtPr>
            <w:sdtEndPr/>
            <w:sdtContent>
              <w:p w:rsidR="00282097" w:rsidRPr="00282097" w:rsidRDefault="00AD0B58" w:rsidP="00AD0B58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Picasso Museum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50895003"/>
              <w:text/>
            </w:sdtPr>
            <w:sdtEndPr/>
            <w:sdtContent>
              <w:p w:rsidR="00282097" w:rsidRPr="00282097" w:rsidRDefault="00AD0B58" w:rsidP="00AD0B58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10:00 – 19:00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  <w:lang w:val="es-ES"/>
              </w:rPr>
              <w:id w:val="635845462"/>
              <w:text/>
            </w:sdtPr>
            <w:sdtEndPr/>
            <w:sdtContent>
              <w:p w:rsidR="00282097" w:rsidRPr="00AD0B58" w:rsidRDefault="00AD0B58" w:rsidP="00AD0B58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  <w:lang w:val="es-ES"/>
                  </w:rPr>
                </w:pPr>
                <w:r w:rsidRPr="00AD0B58">
                  <w:rPr>
                    <w:rFonts w:eastAsia="MS Gothic" w:cs="Arial"/>
                    <w:lang w:val="es-ES"/>
                  </w:rPr>
                  <w:t>Los Mellizos, Cueva 1900, El Pimpi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691905564"/>
              <w:text/>
            </w:sdtPr>
            <w:sdtEndPr/>
            <w:sdtContent>
              <w:p w:rsidR="00282097" w:rsidRPr="00282097" w:rsidRDefault="00AD0B58" w:rsidP="00AD0B58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11:00 – 24:00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674335659"/>
              <w:text/>
            </w:sdtPr>
            <w:sdtEndPr/>
            <w:sdtContent>
              <w:p w:rsidR="00282097" w:rsidRPr="00282097" w:rsidRDefault="00AD0B58" w:rsidP="00AD0B58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Thyssen Museum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00202197"/>
              <w:text/>
            </w:sdtPr>
            <w:sdtEndPr/>
            <w:sdtContent>
              <w:p w:rsidR="00282097" w:rsidRPr="00282097" w:rsidRDefault="00AD0B58" w:rsidP="00AD0B58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10:00 – 19:00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</w:tbl>
    <w:p w:rsidR="00BB2602" w:rsidRPr="00BB2602" w:rsidRDefault="00BB2602" w:rsidP="00BB2602">
      <w:pPr>
        <w:rPr>
          <w:lang w:val="en-GB"/>
        </w:rPr>
      </w:pPr>
    </w:p>
    <w:p w:rsidR="00A406E3" w:rsidRPr="00EB6A04" w:rsidRDefault="00A406E3" w:rsidP="00A406E3">
      <w:pPr>
        <w:pStyle w:val="Ttulo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sdt>
      <w:sdtPr>
        <w:rPr>
          <w:rFonts w:cs="Arial"/>
          <w:sz w:val="20"/>
          <w:szCs w:val="20"/>
          <w:lang w:val="en-GB"/>
        </w:rPr>
        <w:id w:val="-1611428636"/>
        <w:text/>
      </w:sdtPr>
      <w:sdtEndPr/>
      <w:sdtContent>
        <w:p w:rsidR="00A406E3" w:rsidRPr="00EB6A04" w:rsidRDefault="00F461C9" w:rsidP="00A406E3">
          <w:pPr>
            <w:rPr>
              <w:rFonts w:cs="Arial"/>
              <w:sz w:val="20"/>
              <w:szCs w:val="20"/>
            </w:rPr>
          </w:pPr>
          <w:r>
            <w:rPr>
              <w:rFonts w:cs="Arial"/>
              <w:sz w:val="20"/>
              <w:szCs w:val="20"/>
              <w:lang w:val="en-GB"/>
            </w:rPr>
            <w:t>Turnaround</w:t>
          </w:r>
        </w:p>
      </w:sdtContent>
    </w:sdt>
    <w:sectPr w:rsidR="00A406E3" w:rsidRPr="00EB6A04" w:rsidSect="00303BE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3FA7" w:rsidRDefault="00593FA7" w:rsidP="00D208C8">
      <w:pPr>
        <w:spacing w:after="0" w:line="240" w:lineRule="auto"/>
      </w:pPr>
      <w:r>
        <w:separator/>
      </w:r>
    </w:p>
  </w:endnote>
  <w:endnote w:type="continuationSeparator" w:id="0">
    <w:p w:rsidR="00593FA7" w:rsidRDefault="00593FA7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08C8" w:rsidRDefault="00D208C8">
    <w:pPr>
      <w:pStyle w:val="Piedepgina"/>
    </w:pPr>
    <w:r>
      <w:t>Phoenix Reisen GmbH</w:t>
    </w:r>
    <w:r>
      <w:tab/>
    </w:r>
    <w:r>
      <w:tab/>
    </w:r>
    <w:proofErr w:type="spellStart"/>
    <w:r>
      <w:t>tel</w:t>
    </w:r>
    <w:proofErr w:type="spellEnd"/>
    <w:r>
      <w:t>: +49 (228) 9260-66</w:t>
    </w:r>
  </w:p>
  <w:p w:rsidR="00D208C8" w:rsidRDefault="00D208C8">
    <w:pPr>
      <w:pStyle w:val="Piedepgina"/>
    </w:pPr>
    <w:r>
      <w:t>Pfälzer Str. 14</w:t>
    </w:r>
    <w:r>
      <w:tab/>
    </w:r>
    <w:r>
      <w:tab/>
      <w:t>fax: +49 (228) 9260-266</w:t>
    </w:r>
  </w:p>
  <w:p w:rsidR="00D208C8" w:rsidRPr="008934DB" w:rsidRDefault="00D208C8">
    <w:pPr>
      <w:pStyle w:val="Piedepgina"/>
      <w:rPr>
        <w:lang w:val="fr-FR"/>
      </w:rPr>
    </w:pPr>
    <w:r w:rsidRPr="008934DB">
      <w:rPr>
        <w:lang w:val="fr-FR"/>
      </w:rPr>
      <w:t>D - 53111 Bonn</w:t>
    </w:r>
    <w:r w:rsidRPr="008934DB">
      <w:rPr>
        <w:lang w:val="fr-FR"/>
      </w:rPr>
      <w:tab/>
    </w:r>
    <w:r w:rsidRPr="008934DB">
      <w:rPr>
        <w:lang w:val="fr-FR"/>
      </w:rPr>
      <w:tab/>
      <w:t>mail: excursions@phoenixreisen.com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3FA7" w:rsidRDefault="00593FA7" w:rsidP="00D208C8">
      <w:pPr>
        <w:spacing w:after="0" w:line="240" w:lineRule="auto"/>
      </w:pPr>
      <w:r>
        <w:separator/>
      </w:r>
    </w:p>
  </w:footnote>
  <w:footnote w:type="continuationSeparator" w:id="0">
    <w:p w:rsidR="00593FA7" w:rsidRDefault="00593FA7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3BEF" w:rsidRPr="00303BEF" w:rsidRDefault="00303BEF" w:rsidP="00303BEF">
    <w:pPr>
      <w:pStyle w:val="Encabezado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FA7"/>
    <w:rsid w:val="00032F38"/>
    <w:rsid w:val="0006317A"/>
    <w:rsid w:val="00265E70"/>
    <w:rsid w:val="00282097"/>
    <w:rsid w:val="002F3B13"/>
    <w:rsid w:val="00303BEF"/>
    <w:rsid w:val="00347A72"/>
    <w:rsid w:val="003B2296"/>
    <w:rsid w:val="003F33DC"/>
    <w:rsid w:val="0045531E"/>
    <w:rsid w:val="00486BAF"/>
    <w:rsid w:val="00593FA7"/>
    <w:rsid w:val="005B2E76"/>
    <w:rsid w:val="00611D00"/>
    <w:rsid w:val="00677B57"/>
    <w:rsid w:val="00710B62"/>
    <w:rsid w:val="00736385"/>
    <w:rsid w:val="00886ACF"/>
    <w:rsid w:val="008934DB"/>
    <w:rsid w:val="0089532B"/>
    <w:rsid w:val="009D3231"/>
    <w:rsid w:val="00A406E3"/>
    <w:rsid w:val="00AA157C"/>
    <w:rsid w:val="00AD0B58"/>
    <w:rsid w:val="00B65E0D"/>
    <w:rsid w:val="00BB2602"/>
    <w:rsid w:val="00BE656E"/>
    <w:rsid w:val="00CD087B"/>
    <w:rsid w:val="00CD2E7B"/>
    <w:rsid w:val="00D208C8"/>
    <w:rsid w:val="00D36372"/>
    <w:rsid w:val="00D417B1"/>
    <w:rsid w:val="00DB5F9D"/>
    <w:rsid w:val="00EB6A04"/>
    <w:rsid w:val="00EB6B61"/>
    <w:rsid w:val="00F461C9"/>
    <w:rsid w:val="00F5601F"/>
    <w:rsid w:val="00F5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B1F2435-E26E-4E34-90A3-3E6B2A25D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A72"/>
  </w:style>
  <w:style w:type="paragraph" w:styleId="Ttulo1">
    <w:name w:val="heading 1"/>
    <w:basedOn w:val="Normal"/>
    <w:next w:val="Normal"/>
    <w:link w:val="Ttulo1C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06317A"/>
    <w:rPr>
      <w:color w:val="808080"/>
    </w:rPr>
  </w:style>
  <w:style w:type="paragraph" w:styleId="Puesto">
    <w:name w:val="Title"/>
    <w:basedOn w:val="Normal"/>
    <w:link w:val="PuestoC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PuestoCar">
    <w:name w:val="Puesto Car"/>
    <w:basedOn w:val="Fuentedeprrafopredeter"/>
    <w:link w:val="Puesto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tulo4Car">
    <w:name w:val="Título 4 Car"/>
    <w:basedOn w:val="Fuentedeprrafopredeter"/>
    <w:link w:val="Ttulo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Textoindependiente2">
    <w:name w:val="Body Text 2"/>
    <w:basedOn w:val="Normal"/>
    <w:link w:val="Textoindependiente2C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laconcuadrcula">
    <w:name w:val="Table Grid"/>
    <w:basedOn w:val="Tablanormal"/>
    <w:uiPriority w:val="59"/>
    <w:rsid w:val="00A406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406E3"/>
    <w:rPr>
      <w:b/>
      <w:bCs/>
      <w:i/>
      <w:iCs/>
      <w:color w:val="4F81BD" w:themeColor="accent1"/>
    </w:rPr>
  </w:style>
  <w:style w:type="character" w:customStyle="1" w:styleId="Ttulo1Car">
    <w:name w:val="Título 1 Car"/>
    <w:basedOn w:val="Fuentedeprrafopredeter"/>
    <w:link w:val="Ttulo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08C8"/>
  </w:style>
  <w:style w:type="paragraph" w:styleId="Piedepgina">
    <w:name w:val="footer"/>
    <w:basedOn w:val="Normal"/>
    <w:link w:val="PiedepginaC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O:\CRUCEROS\Phoenix\2019\Port%20Questionnair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A7ADA49D3CB4808B1C28D738F2185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A90B9A-9C4B-45A0-A373-097DBE0A44BF}"/>
      </w:docPartPr>
      <w:docPartBody>
        <w:p w:rsidR="00000000" w:rsidRDefault="00E11294">
          <w:pPr>
            <w:pStyle w:val="EA7ADA49D3CB4808B1C28D738F21855B"/>
          </w:pPr>
          <w:r w:rsidRPr="00B210BE">
            <w:rPr>
              <w:rStyle w:val="Textodelmarcadordeposicin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EA7ADA49D3CB4808B1C28D738F21855B">
    <w:name w:val="EA7ADA49D3CB4808B1C28D738F21855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11D54E-5E29-489D-8CDB-29817ED7A8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Port Questionnaire.dotx</Template>
  <TotalTime>4</TotalTime>
  <Pages>2</Pages>
  <Words>316</Words>
  <Characters>1739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Wokel, Carsten</dc:creator>
  <cp:lastModifiedBy>Wokel, Carsten</cp:lastModifiedBy>
  <cp:revision>2</cp:revision>
  <dcterms:created xsi:type="dcterms:W3CDTF">2018-05-23T16:03:00Z</dcterms:created>
  <dcterms:modified xsi:type="dcterms:W3CDTF">2018-05-23T16:08:00Z</dcterms:modified>
</cp:coreProperties>
</file>
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BF0F1A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Artania </w:t>
            </w:r>
            <w:r w:rsidR="00902C2B">
              <w:rPr>
                <w:rFonts w:eastAsia="MS Gothic"/>
              </w:rPr>
              <w:t xml:space="preserve">/Amera 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902C2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Haifa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902C2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Nov 21 2020</w:t>
                </w:r>
                <w:r w:rsidR="009D0C92">
                  <w:rPr>
                    <w:rFonts w:eastAsia="MS Gothic"/>
                  </w:rPr>
                  <w:t xml:space="preserve">/ </w:t>
                </w:r>
                <w:bookmarkStart w:id="0" w:name="_GoBack"/>
                <w:bookmarkEnd w:id="0"/>
                <w:r w:rsidR="009D0C92">
                  <w:rPr>
                    <w:rFonts w:eastAsia="MS Gothic"/>
                  </w:rPr>
                  <w:t>Nov 02 2020</w:t>
                </w:r>
                <w:r>
                  <w:rPr>
                    <w:rFonts w:eastAsia="MS Gothic"/>
                  </w:rPr>
                  <w:t xml:space="preserve"> / Apr 23 2020 /Dec 14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A5592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902C2B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:00</w:t>
                </w:r>
                <w:r w:rsidR="00902C2B">
                  <w:rPr>
                    <w:rFonts w:eastAsia="MS Gothic"/>
                  </w:rPr>
                  <w:t>0=-07:00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A5592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902C2B"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:00</w:t>
                </w:r>
                <w:r w:rsidR="00902C2B">
                  <w:rPr>
                    <w:rFonts w:eastAsia="MS Gothic"/>
                  </w:rPr>
                  <w:t>-22:00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A5592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A5592F">
                <w:pPr>
                  <w:rPr>
                    <w:rFonts w:eastAsia="MS Gothic" w:cs="Arial"/>
                  </w:rPr>
                </w:pPr>
                <w:r>
                  <w:rPr>
                    <w:rFonts w:eastAsia="MS Gothic" w:hint="cs"/>
                  </w:rPr>
                  <w:t>P</w:t>
                </w:r>
                <w:r>
                  <w:rPr>
                    <w:rFonts w:eastAsia="MS Gothic" w:hint="cs"/>
                    <w:rtl/>
                    <w:lang w:bidi="he-IL"/>
                  </w:rPr>
                  <w:t>.</w:t>
                </w:r>
                <w:r>
                  <w:rPr>
                    <w:rFonts w:eastAsia="MS Gothic" w:hint="cs"/>
                    <w:lang w:bidi="he-IL"/>
                  </w:rPr>
                  <w:t xml:space="preserve">O B </w:t>
                </w:r>
                <w:r w:rsidR="004D5144">
                  <w:rPr>
                    <w:rFonts w:eastAsia="MS Gothic"/>
                    <w:lang w:bidi="he-IL"/>
                  </w:rPr>
                  <w:t>33599</w:t>
                </w:r>
                <w:r>
                  <w:rPr>
                    <w:rFonts w:eastAsia="MS Gothic" w:hint="cs"/>
                    <w:lang w:bidi="he-IL"/>
                  </w:rPr>
                  <w:t xml:space="preserve"> </w:t>
                </w:r>
                <w:r w:rsidR="004D5144">
                  <w:rPr>
                    <w:rFonts w:eastAsia="MS Gothic"/>
                    <w:lang w:bidi="he-IL"/>
                  </w:rPr>
                  <w:t>Haifa</w:t>
                </w:r>
                <w:r>
                  <w:rPr>
                    <w:rFonts w:eastAsia="MS Gothic"/>
                    <w:lang w:bidi="he-IL"/>
                  </w:rPr>
                  <w:t xml:space="preserve"> Port </w:t>
                </w:r>
                <w:r w:rsidR="004D5144">
                  <w:rPr>
                    <w:rFonts w:eastAsia="MS Gothic"/>
                    <w:lang w:bidi="he-IL"/>
                  </w:rPr>
                  <w:t>31334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C67791">
        <w:tc>
          <w:tcPr>
            <w:tcW w:w="4531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779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67791" w:rsidRPr="00EB6A04" w:rsidTr="00C67791">
        <w:tc>
          <w:tcPr>
            <w:tcW w:w="4531" w:type="dxa"/>
          </w:tcPr>
          <w:p w:rsidR="00C67791" w:rsidRPr="00EB6A04" w:rsidRDefault="00C67791" w:rsidP="00C6779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1" w:type="dxa"/>
          </w:tcPr>
          <w:p w:rsidR="00C67791" w:rsidRPr="00EB6A04" w:rsidRDefault="00C67791" w:rsidP="00C6779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33155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15675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20237C" w:rsidRPr="00EB6A04" w:rsidTr="00C67791">
        <w:tc>
          <w:tcPr>
            <w:tcW w:w="4531" w:type="dxa"/>
          </w:tcPr>
          <w:p w:rsidR="0020237C" w:rsidRDefault="0020237C" w:rsidP="002023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:rsidR="0020237C" w:rsidRPr="00EB6A04" w:rsidRDefault="0020237C" w:rsidP="0020237C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941418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046758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20237C" w:rsidRPr="00EB6A04" w:rsidTr="00C67791">
        <w:tc>
          <w:tcPr>
            <w:tcW w:w="4531" w:type="dxa"/>
          </w:tcPr>
          <w:p w:rsidR="0020237C" w:rsidRPr="00EB6A04" w:rsidRDefault="0020237C" w:rsidP="0020237C">
            <w:pPr>
              <w:rPr>
                <w:rFonts w:eastAsia="MS Gothic" w:cs="Arial"/>
              </w:rPr>
            </w:pPr>
            <w:bookmarkStart w:id="1" w:name="_Hlk5542685"/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:rsidR="0020237C" w:rsidRPr="00EB6A04" w:rsidRDefault="0020237C" w:rsidP="0020237C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0444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74645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bookmarkEnd w:id="1"/>
      <w:tr w:rsidR="00A406E3" w:rsidRPr="00EB6A04" w:rsidTr="00C67791">
        <w:tc>
          <w:tcPr>
            <w:tcW w:w="4531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531" w:type="dxa"/>
          </w:tcPr>
          <w:p w:rsidR="00A406E3" w:rsidRPr="00EB6A04" w:rsidRDefault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A5592F">
                  <w:rPr>
                    <w:rFonts w:eastAsia="MS Gothic" w:cs="Arial"/>
                  </w:rPr>
                  <w:t>972-</w:t>
                </w:r>
                <w:r w:rsidR="004D5144">
                  <w:rPr>
                    <w:rFonts w:eastAsia="MS Gothic" w:cs="Arial"/>
                  </w:rPr>
                  <w:t>4-8518255</w:t>
                </w:r>
              </w:sdtContent>
            </w:sdt>
          </w:p>
        </w:tc>
      </w:tr>
      <w:tr w:rsidR="00A406E3" w:rsidRPr="00EB6A04" w:rsidTr="00C67791">
        <w:tc>
          <w:tcPr>
            <w:tcW w:w="4531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:rsidR="00A406E3" w:rsidRPr="00EB6A04" w:rsidRDefault="0020237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057751716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20237C">
                      <w:rPr>
                        <w:rFonts w:eastAsia="MS Gothic" w:cs="Arial" w:hint="eastAsia"/>
                      </w:rPr>
                      <w:t>☒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95640133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20237C">
                      <w:rPr>
                        <w:rFonts w:eastAsia="MS Gothic" w:cs="Arial" w:hint="eastAsia"/>
                      </w:rPr>
                      <w:t>☐</w:t>
                    </w:r>
                  </w:sdtContent>
                </w:sdt>
              </w:sdtContent>
            </w:sdt>
          </w:p>
        </w:tc>
      </w:tr>
      <w:tr w:rsidR="00A406E3" w:rsidRPr="00F5601F" w:rsidTr="00C67791">
        <w:tc>
          <w:tcPr>
            <w:tcW w:w="4531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:rsidR="00A406E3" w:rsidRPr="0089532B" w:rsidRDefault="0020237C" w:rsidP="0089532B">
            <w:p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61160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52100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C67791">
        <w:tc>
          <w:tcPr>
            <w:tcW w:w="4531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:rsidR="00BB2602" w:rsidRPr="00EB6A04" w:rsidRDefault="00BB2602" w:rsidP="00C6779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441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C67791">
        <w:tc>
          <w:tcPr>
            <w:tcW w:w="4531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:rsidR="00BB2602" w:rsidRPr="00EB6A04" w:rsidRDefault="00C67791" w:rsidP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237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237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C67791" w:rsidP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C67791" w:rsidP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023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2015258043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4D514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39394705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4D5144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sdtContent>
            </w:sdt>
          </w:p>
          <w:p w:rsidR="004D5144" w:rsidRPr="00AA157C" w:rsidRDefault="004D5144" w:rsidP="004D51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32868378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4626886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66123869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sdtContent>
            </w:sdt>
          </w:p>
          <w:p w:rsidR="004D5144" w:rsidRPr="00AA157C" w:rsidRDefault="004D5144" w:rsidP="004D51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13528866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34667872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55027229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sdtContent>
            </w:sdt>
          </w:p>
          <w:p w:rsidR="00AA157C" w:rsidRPr="00AA157C" w:rsidRDefault="004D5144" w:rsidP="004D51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20237C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20237C" w:rsidRPr="0020237C">
                  <w:rPr>
                    <w:rFonts w:eastAsia="MS Gothic" w:cs="Arial"/>
                  </w:rPr>
                  <w:t>Yes</w:t>
                </w:r>
                <w:r w:rsidR="0020237C">
                  <w:rPr>
                    <w:rFonts w:eastAsia="MS Gothic" w:cs="Arial"/>
                  </w:rPr>
                  <w:t xml:space="preserve">  </w:t>
                </w:r>
                <w:r w:rsidR="0020237C" w:rsidRPr="0020237C">
                  <w:rPr>
                    <w:rFonts w:eastAsia="MS Gothic" w:cs="Arial"/>
                  </w:rPr>
                  <w:tab/>
                </w:r>
                <w:r w:rsidR="0020237C" w:rsidRPr="0020237C">
                  <w:rPr>
                    <w:rFonts w:ascii="Segoe UI Symbol" w:eastAsia="MS Gothic" w:hAnsi="Segoe UI Symbol" w:cs="Segoe UI Symbol"/>
                  </w:rPr>
                  <w:t>☒</w:t>
                </w:r>
                <w:r w:rsidR="0020237C" w:rsidRPr="0020237C">
                  <w:rPr>
                    <w:rFonts w:eastAsia="MS Gothic" w:cs="Arial"/>
                  </w:rPr>
                  <w:tab/>
                  <w:t>No:</w:t>
                </w:r>
                <w:r w:rsidR="0020237C" w:rsidRPr="0020237C">
                  <w:rPr>
                    <w:rFonts w:eastAsia="MS Gothic" w:cs="Arial"/>
                  </w:rPr>
                  <w:tab/>
                </w:r>
                <w:r w:rsidR="0020237C" w:rsidRPr="0020237C">
                  <w:rPr>
                    <w:rFonts w:ascii="Segoe UI Symbol" w:eastAsia="MS Gothic" w:hAnsi="Segoe UI Symbol" w:cs="Segoe UI Symbol"/>
                  </w:rPr>
                  <w:t>☐</w:t>
                </w:r>
                <w:r w:rsidR="0020237C" w:rsidRPr="0020237C">
                  <w:rPr>
                    <w:rFonts w:eastAsia="MS Gothic" w:cs="Arial"/>
                  </w:rPr>
                  <w:cr/>
                </w:r>
                <w:r w:rsidR="0020237C" w:rsidRPr="002023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C6779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C6779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C6779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C6779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9"/>
        <w:gridCol w:w="1331"/>
        <w:gridCol w:w="2340"/>
      </w:tblGrid>
      <w:tr w:rsidR="00BE656E" w:rsidRPr="00EB6A04" w:rsidTr="00347A72">
        <w:tc>
          <w:tcPr>
            <w:tcW w:w="3227" w:type="dxa"/>
          </w:tcPr>
          <w:p w:rsidR="00BE656E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A5592F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15 minute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A5592F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10 minute </w:t>
                </w:r>
              </w:p>
            </w:sdtContent>
          </w:sdt>
          <w:p w:rsidR="00BE656E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A5592F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15 minute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Content>
                <w:r w:rsidR="00A5592F">
                  <w:t>15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Content>
                <w:r w:rsidR="00A5592F">
                  <w:t>10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Content>
                <w:r w:rsidR="004D5144">
                  <w:t xml:space="preserve">     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Content>
                <w:r w:rsidR="00A5592F">
                  <w:t>15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Content>
                <w:r w:rsidR="00A5592F">
                  <w:t>40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A5592F">
                  <w:t>40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Content>
                <w:r w:rsidR="004D5144">
                  <w:t xml:space="preserve">     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 w:rsidR="00A5592F">
                  <w:t>50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4D5144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Haifa </w:t>
                </w:r>
                <w:r w:rsidR="004B4415">
                  <w:rPr>
                    <w:rFonts w:eastAsia="MS Gothic" w:cs="Arial"/>
                  </w:rPr>
                  <w:t xml:space="preserve">Port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Duty free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Cinty center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144" w:rsidRDefault="004D5144" w:rsidP="00D208C8">
      <w:pPr>
        <w:spacing w:after="0" w:line="240" w:lineRule="auto"/>
      </w:pPr>
      <w:r>
        <w:separator/>
      </w:r>
    </w:p>
  </w:endnote>
  <w:endnote w:type="continuationSeparator" w:id="0">
    <w:p w:rsidR="004D5144" w:rsidRDefault="004D514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44" w:rsidRDefault="004D5144">
    <w:pPr>
      <w:pStyle w:val="Footer"/>
    </w:pPr>
    <w:r>
      <w:t>Phoenix Reisen GmbH</w:t>
    </w:r>
    <w:r>
      <w:tab/>
    </w:r>
    <w:r>
      <w:tab/>
      <w:t>tel: +49 (228) 9260-66</w:t>
    </w:r>
  </w:p>
  <w:p w:rsidR="004D5144" w:rsidRDefault="004D5144">
    <w:pPr>
      <w:pStyle w:val="Footer"/>
    </w:pPr>
    <w:r>
      <w:t>Pfälzer Str. 14</w:t>
    </w:r>
    <w:r>
      <w:tab/>
    </w:r>
    <w:r>
      <w:tab/>
      <w:t>fax: +49 (228) 9260-266</w:t>
    </w:r>
  </w:p>
  <w:p w:rsidR="004D5144" w:rsidRDefault="004D5144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144" w:rsidRDefault="004D5144" w:rsidP="00D208C8">
      <w:pPr>
        <w:spacing w:after="0" w:line="240" w:lineRule="auto"/>
      </w:pPr>
      <w:r>
        <w:separator/>
      </w:r>
    </w:p>
  </w:footnote>
  <w:footnote w:type="continuationSeparator" w:id="0">
    <w:p w:rsidR="004D5144" w:rsidRDefault="004D514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44" w:rsidRPr="00303BEF" w:rsidRDefault="004D5144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0237C"/>
    <w:rsid w:val="00265E70"/>
    <w:rsid w:val="00282097"/>
    <w:rsid w:val="002F3B13"/>
    <w:rsid w:val="00303BEF"/>
    <w:rsid w:val="00347A72"/>
    <w:rsid w:val="003F33DC"/>
    <w:rsid w:val="0045531E"/>
    <w:rsid w:val="004B4415"/>
    <w:rsid w:val="004D5144"/>
    <w:rsid w:val="005B2E76"/>
    <w:rsid w:val="00611D00"/>
    <w:rsid w:val="00677B57"/>
    <w:rsid w:val="00736385"/>
    <w:rsid w:val="00886ACF"/>
    <w:rsid w:val="0089532B"/>
    <w:rsid w:val="00902C2B"/>
    <w:rsid w:val="009D0C92"/>
    <w:rsid w:val="009D3231"/>
    <w:rsid w:val="00A406E3"/>
    <w:rsid w:val="00A5592F"/>
    <w:rsid w:val="00AA157C"/>
    <w:rsid w:val="00B65E0D"/>
    <w:rsid w:val="00BB2602"/>
    <w:rsid w:val="00BE656E"/>
    <w:rsid w:val="00BF0F1A"/>
    <w:rsid w:val="00C67791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9385817"/>
  <w15:docId w15:val="{BCAD1A0B-A694-49B4-8930-E66BF2A4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8F257E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299F4-7225-4C89-AC00-11ED8CE9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DADC4C1A</Template>
  <TotalTime>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Lilach Kramarz</cp:lastModifiedBy>
  <cp:revision>3</cp:revision>
  <dcterms:created xsi:type="dcterms:W3CDTF">2019-04-07T12:27:00Z</dcterms:created>
  <dcterms:modified xsi:type="dcterms:W3CDTF">2019-04-07T12:29:00Z</dcterms:modified>
</cp:coreProperties>
</file>
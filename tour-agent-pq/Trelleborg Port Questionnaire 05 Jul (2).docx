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C19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62A0715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55E92F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22CB16DC" w14:textId="77777777" w:rsidTr="00347A72">
        <w:tc>
          <w:tcPr>
            <w:tcW w:w="3085" w:type="dxa"/>
            <w:shd w:val="clear" w:color="auto" w:fill="DFF0F5"/>
          </w:tcPr>
          <w:p w14:paraId="3837C0A7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DE69ABD" w14:textId="3FF0BFB3" w:rsidR="00A406E3" w:rsidRPr="00EB6A04" w:rsidRDefault="00A05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264586">
                  <w:rPr>
                    <w:rFonts w:eastAsia="MS Gothic"/>
                  </w:rPr>
                  <w:t>lbatros</w:t>
                </w:r>
              </w:p>
            </w:tc>
          </w:sdtContent>
        </w:sdt>
      </w:tr>
      <w:tr w:rsidR="00A406E3" w:rsidRPr="00EB6A04" w14:paraId="0710DF6C" w14:textId="77777777" w:rsidTr="00347A72">
        <w:tc>
          <w:tcPr>
            <w:tcW w:w="3085" w:type="dxa"/>
            <w:shd w:val="clear" w:color="auto" w:fill="DFF0F5"/>
          </w:tcPr>
          <w:p w14:paraId="6438B35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E45CE86" w14:textId="4FDE0647" w:rsidR="00A406E3" w:rsidRPr="00EB6A04" w:rsidRDefault="00920F9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Trelleborg</w:t>
                </w:r>
                <w:r w:rsidR="00ED15B1">
                  <w:rPr>
                    <w:rFonts w:eastAsia="MS Gothic"/>
                  </w:rPr>
                  <w:t>,</w:t>
                </w:r>
                <w:r w:rsidR="00E55283">
                  <w:rPr>
                    <w:rFonts w:eastAsia="MS Gothic"/>
                  </w:rPr>
                  <w:t xml:space="preserve"> Sweden</w:t>
                </w:r>
              </w:p>
            </w:tc>
          </w:sdtContent>
        </w:sdt>
      </w:tr>
      <w:tr w:rsidR="00A406E3" w:rsidRPr="00EB6A04" w14:paraId="453946C6" w14:textId="77777777" w:rsidTr="00347A72">
        <w:tc>
          <w:tcPr>
            <w:tcW w:w="3085" w:type="dxa"/>
            <w:shd w:val="clear" w:color="auto" w:fill="DFF0F5"/>
          </w:tcPr>
          <w:p w14:paraId="2D57E5B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01448CB" w14:textId="505BEFF9" w:rsidR="00A406E3" w:rsidRPr="00EB6A04" w:rsidRDefault="00920F9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264586">
                  <w:rPr>
                    <w:rFonts w:eastAsia="MS Gothic"/>
                  </w:rPr>
                  <w:t>5</w:t>
                </w:r>
                <w:r w:rsidR="00320FF4">
                  <w:rPr>
                    <w:rFonts w:eastAsia="MS Gothic"/>
                  </w:rPr>
                  <w:t xml:space="preserve"> Jul</w:t>
                </w:r>
                <w:r w:rsidR="00BA480D">
                  <w:rPr>
                    <w:rFonts w:eastAsia="MS Gothic"/>
                  </w:rPr>
                  <w:t xml:space="preserve"> 2019</w:t>
                </w:r>
              </w:p>
            </w:tc>
          </w:sdtContent>
        </w:sdt>
      </w:tr>
      <w:tr w:rsidR="00A406E3" w:rsidRPr="00EB6A04" w14:paraId="3C21467F" w14:textId="77777777" w:rsidTr="00347A72">
        <w:tc>
          <w:tcPr>
            <w:tcW w:w="3085" w:type="dxa"/>
            <w:shd w:val="clear" w:color="auto" w:fill="DFF0F5"/>
          </w:tcPr>
          <w:p w14:paraId="415CE82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4431249" w14:textId="061A6FEC" w:rsidR="00A406E3" w:rsidRPr="00EB6A04" w:rsidRDefault="0026458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06E3" w:rsidRPr="00EB6A04" w14:paraId="0269CBE4" w14:textId="77777777" w:rsidTr="00347A72">
        <w:tc>
          <w:tcPr>
            <w:tcW w:w="3085" w:type="dxa"/>
            <w:shd w:val="clear" w:color="auto" w:fill="DFF0F5"/>
          </w:tcPr>
          <w:p w14:paraId="639A570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3092F56" w14:textId="09130419" w:rsidR="00A406E3" w:rsidRPr="00EB6A04" w:rsidRDefault="0026458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06E3" w:rsidRPr="00EB6A04" w14:paraId="516C3FA8" w14:textId="77777777" w:rsidTr="00347A72">
        <w:tc>
          <w:tcPr>
            <w:tcW w:w="3085" w:type="dxa"/>
            <w:shd w:val="clear" w:color="auto" w:fill="DFF0F5"/>
          </w:tcPr>
          <w:p w14:paraId="2FBF8E8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2CC447C" w14:textId="0FCE8E30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A480D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01C8FE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0D2FE7A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79795E1E" w14:textId="49819967" w:rsidR="00BB2602" w:rsidRPr="00EB6A04" w:rsidRDefault="00920F90" w:rsidP="00A30A7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Trelleborg</w:t>
                </w:r>
                <w:r w:rsidR="0070769D">
                  <w:rPr>
                    <w:rFonts w:eastAsia="MS Gothic"/>
                  </w:rPr>
                  <w:t>s</w:t>
                </w:r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Hamn</w:t>
                </w:r>
                <w:proofErr w:type="spellEnd"/>
                <w:r w:rsidR="0070769D">
                  <w:rPr>
                    <w:rFonts w:eastAsia="MS Gothic"/>
                  </w:rPr>
                  <w:t>, Trelleborg, Sweden</w:t>
                </w:r>
              </w:p>
            </w:tc>
          </w:sdtContent>
        </w:sdt>
      </w:tr>
      <w:tr w:rsidR="00BB2602" w:rsidRPr="00EB6A04" w14:paraId="1ECA1BBA" w14:textId="77777777" w:rsidTr="00347A72">
        <w:tc>
          <w:tcPr>
            <w:tcW w:w="3085" w:type="dxa"/>
            <w:shd w:val="clear" w:color="auto" w:fill="DFF0F5"/>
          </w:tcPr>
          <w:p w14:paraId="22C92CB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sdt>
              <w:sdtPr>
                <w:rPr>
                  <w:rFonts w:eastAsia="MS Gothic"/>
                </w:rPr>
                <w:id w:val="1510402498"/>
              </w:sdtPr>
              <w:sdtEndPr/>
              <w:sdtContent>
                <w:tc>
                  <w:tcPr>
                    <w:tcW w:w="6127" w:type="dxa"/>
                  </w:tcPr>
                  <w:p w14:paraId="1AC5513C" w14:textId="35989B9F" w:rsidR="00BB2602" w:rsidRPr="00EB6A04" w:rsidRDefault="0070769D">
                    <w:pPr>
                      <w:rPr>
                        <w:rFonts w:eastAsia="MS Gothic" w:cs="Arial"/>
                      </w:rPr>
                    </w:pPr>
                    <w:r>
                      <w:rPr>
                        <w:rFonts w:eastAsia="MS Gothic"/>
                      </w:rPr>
                      <w:t>F</w:t>
                    </w:r>
                    <w:r w:rsidRPr="0070769D">
                      <w:rPr>
                        <w:rFonts w:eastAsia="MS Gothic"/>
                      </w:rPr>
                      <w:t xml:space="preserve">erry </w:t>
                    </w:r>
                    <w:proofErr w:type="spellStart"/>
                    <w:r w:rsidRPr="0070769D">
                      <w:rPr>
                        <w:rFonts w:eastAsia="MS Gothic"/>
                      </w:rPr>
                      <w:t>berth</w:t>
                    </w:r>
                    <w:proofErr w:type="spellEnd"/>
                    <w:r w:rsidRPr="0070769D">
                      <w:rPr>
                        <w:rFonts w:eastAsia="MS Gothic"/>
                      </w:rPr>
                      <w:t xml:space="preserve"> 10</w:t>
                    </w:r>
                    <w:r>
                      <w:rPr>
                        <w:rFonts w:eastAsia="MS Gothic"/>
                      </w:rPr>
                      <w:t>,</w:t>
                    </w:r>
                    <w:r w:rsidRPr="0070769D">
                      <w:rPr>
                        <w:rFonts w:eastAsia="MS Gothic"/>
                      </w:rPr>
                      <w:t xml:space="preserve"> </w:t>
                    </w:r>
                    <w:r w:rsidR="00920F90">
                      <w:rPr>
                        <w:rFonts w:eastAsia="MS Gothic"/>
                      </w:rPr>
                      <w:t xml:space="preserve">Trelleborg </w:t>
                    </w:r>
                    <w:proofErr w:type="spellStart"/>
                    <w:r w:rsidR="00920F90">
                      <w:rPr>
                        <w:rFonts w:eastAsia="MS Gothic"/>
                      </w:rPr>
                      <w:t>Hamn</w:t>
                    </w:r>
                    <w:proofErr w:type="spellEnd"/>
                  </w:p>
                </w:tc>
              </w:sdtContent>
            </w:sdt>
          </w:sdtContent>
        </w:sdt>
      </w:tr>
    </w:tbl>
    <w:p w14:paraId="4A967980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FE8954D" w14:textId="77777777" w:rsidTr="00A406E3">
        <w:tc>
          <w:tcPr>
            <w:tcW w:w="4606" w:type="dxa"/>
          </w:tcPr>
          <w:p w14:paraId="09BFEF8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355DC13" w14:textId="0445A512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80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80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0C74BC4" w14:textId="77777777" w:rsidTr="00A406E3">
        <w:tc>
          <w:tcPr>
            <w:tcW w:w="4606" w:type="dxa"/>
          </w:tcPr>
          <w:p w14:paraId="08B480FE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FC557D5" w14:textId="0B27C75E" w:rsidR="00A406E3" w:rsidRPr="00EB6A04" w:rsidRDefault="0026458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47A72" w:rsidRPr="00EB6A04" w14:paraId="27045557" w14:textId="77777777" w:rsidTr="00A406E3">
        <w:tc>
          <w:tcPr>
            <w:tcW w:w="4606" w:type="dxa"/>
          </w:tcPr>
          <w:p w14:paraId="18B2595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D1984B2" w14:textId="751184EE" w:rsidR="00347A72" w:rsidRDefault="0026458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EB6A04" w14:paraId="397003A0" w14:textId="77777777" w:rsidTr="00A406E3">
        <w:tc>
          <w:tcPr>
            <w:tcW w:w="4606" w:type="dxa"/>
          </w:tcPr>
          <w:p w14:paraId="6C4AB8AE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99BCF65" w14:textId="7ADA703A" w:rsidR="00A406E3" w:rsidRPr="00EB6A04" w:rsidRDefault="0026458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AE8D270" w14:textId="77777777" w:rsidTr="00A406E3">
        <w:tc>
          <w:tcPr>
            <w:tcW w:w="4606" w:type="dxa"/>
          </w:tcPr>
          <w:p w14:paraId="1947D1DE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734AE2B9" w14:textId="77777777" w:rsidR="00A406E3" w:rsidRPr="00EB6A04" w:rsidRDefault="0026458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1F1B25F3" w14:textId="77777777" w:rsidTr="00A406E3">
        <w:tc>
          <w:tcPr>
            <w:tcW w:w="4606" w:type="dxa"/>
          </w:tcPr>
          <w:p w14:paraId="70DDD6A5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9806E7B" w14:textId="3F9D84C8" w:rsidR="00A406E3" w:rsidRPr="00EB6A04" w:rsidRDefault="0026458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A30A74">
                  <w:rPr>
                    <w:rFonts w:eastAsia="MS Gothic" w:cs="Arial"/>
                    <w:lang w:val="en-GB"/>
                  </w:rPr>
                  <w:t>Yes:</w:t>
                </w:r>
                <w:r w:rsidR="00A30A74">
                  <w:rPr>
                    <w:rFonts w:eastAsia="MS Gothic" w:cs="Arial"/>
                    <w:lang w:val="en-GB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  <w:r w:rsidR="00A30A74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A30A74">
                  <w:rPr>
                    <w:rFonts w:eastAsia="MS Gothic" w:cs="Arial"/>
                    <w:lang w:val="en-GB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  <w:r w:rsidR="00A30A74">
                  <w:rPr>
                    <w:rFonts w:eastAsia="MS Gothic" w:cs="Arial"/>
                    <w:lang w:val="en-GB"/>
                  </w:rPr>
                  <w:t xml:space="preserve">     FOC: </w:t>
                </w:r>
                <w:r w:rsidR="00A30A74">
                  <w:rPr>
                    <w:rFonts w:eastAsia="MS Gothic" w:cs="Arial"/>
                    <w:lang w:val="en-GB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513961C9" w14:textId="77777777" w:rsidTr="00A406E3">
        <w:tc>
          <w:tcPr>
            <w:tcW w:w="4606" w:type="dxa"/>
          </w:tcPr>
          <w:p w14:paraId="6F8B96C5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923E5F2" w14:textId="55DA82BF" w:rsidR="00A406E3" w:rsidRPr="0089532B" w:rsidRDefault="00264586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6C9D20DF" w14:textId="77777777" w:rsidTr="00A406E3">
        <w:tc>
          <w:tcPr>
            <w:tcW w:w="4606" w:type="dxa"/>
          </w:tcPr>
          <w:p w14:paraId="216932F0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BD3EFA3" w14:textId="4D9A25B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80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7F471031" w14:textId="77777777" w:rsidTr="00A406E3">
        <w:tc>
          <w:tcPr>
            <w:tcW w:w="4606" w:type="dxa"/>
          </w:tcPr>
          <w:p w14:paraId="6302F0FD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2E3FBFF" w14:textId="5DF234E4" w:rsidR="00BB2602" w:rsidRPr="00EB6A04" w:rsidRDefault="0026458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64452E99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0546919B" w14:textId="77777777" w:rsidTr="00347A72">
        <w:tc>
          <w:tcPr>
            <w:tcW w:w="5070" w:type="dxa"/>
          </w:tcPr>
          <w:p w14:paraId="4D198BA8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80F915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84759E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450953D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279FFFB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D5E0A36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BBAA523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25E22A8" w14:textId="43DE3544" w:rsidR="00347A72" w:rsidRPr="006F2AA0" w:rsidRDefault="00A30A74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 m</w:t>
                </w:r>
              </w:p>
            </w:sdtContent>
          </w:sdt>
          <w:p w14:paraId="30645316" w14:textId="04EC4E69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8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3D4347C" w14:textId="31D5D92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8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EEE2315" w14:textId="1C0A9B52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8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0C4B2A6" w14:textId="2916806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8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50651DD" w14:textId="58C187F8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8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E7F50AB" w14:textId="345A2241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8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7F4CA6D8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3E459A0B" w14:textId="77777777" w:rsidTr="00AA157C">
        <w:tc>
          <w:tcPr>
            <w:tcW w:w="3369" w:type="dxa"/>
          </w:tcPr>
          <w:p w14:paraId="3AA9ADD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A80122A" w14:textId="7BDD198B" w:rsidR="00AA157C" w:rsidRPr="00EB6A04" w:rsidRDefault="0026458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SEK Swedish Kroner</w:t>
                </w:r>
              </w:sdtContent>
            </w:sdt>
          </w:p>
        </w:tc>
      </w:tr>
      <w:tr w:rsidR="00AA157C" w:rsidRPr="00EB6A04" w14:paraId="2C0BEBAD" w14:textId="77777777" w:rsidTr="00AA157C">
        <w:tc>
          <w:tcPr>
            <w:tcW w:w="3369" w:type="dxa"/>
          </w:tcPr>
          <w:p w14:paraId="0F336819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422D413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5D2C261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1BEEA6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433FA7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291B864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FFB8912" w14:textId="77777777" w:rsidR="00AA157C" w:rsidRDefault="0026458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FC63642" w14:textId="414D4FEF" w:rsidR="00AA157C" w:rsidRPr="00AA157C" w:rsidRDefault="0026458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21C36BA" w14:textId="05171521" w:rsidR="00AA157C" w:rsidRPr="00AA157C" w:rsidRDefault="0026458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F6C529D" w14:textId="7A639E5F" w:rsidR="00AA157C" w:rsidRPr="00AA157C" w:rsidRDefault="0026458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09AA3119" w14:textId="67F9A1B5" w:rsidR="00AA157C" w:rsidRPr="00AA157C" w:rsidRDefault="0026458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12A3A50" w14:textId="59945618" w:rsidR="00AA157C" w:rsidRPr="00AA157C" w:rsidRDefault="0026458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Yes:</w:t>
                </w:r>
                <w:r w:rsidR="00A30A74">
                  <w:rPr>
                    <w:rFonts w:eastAsia="MS Gothic" w:cs="Arial"/>
                  </w:rPr>
                  <w:tab/>
                  <w:t>x</w:t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  <w:r w:rsidR="00A30A74">
                  <w:rPr>
                    <w:rFonts w:eastAsia="MS Gothic" w:cs="Arial"/>
                  </w:rPr>
                  <w:tab/>
                </w:r>
                <w:proofErr w:type="spellStart"/>
                <w:r w:rsidR="00A30A74">
                  <w:rPr>
                    <w:rFonts w:eastAsia="MS Gothic" w:cs="Arial"/>
                  </w:rPr>
                  <w:t>No</w:t>
                </w:r>
                <w:proofErr w:type="spellEnd"/>
                <w:r w:rsidR="00A30A74">
                  <w:rPr>
                    <w:rFonts w:eastAsia="MS Gothic" w:cs="Arial"/>
                  </w:rPr>
                  <w:t>:</w:t>
                </w:r>
                <w:r w:rsidR="00A30A74">
                  <w:rPr>
                    <w:rFonts w:eastAsia="MS Gothic" w:cs="Arial"/>
                  </w:rPr>
                  <w:tab/>
                </w:r>
                <w:r w:rsidR="00A30A7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14:paraId="72D9DFB6" w14:textId="77777777" w:rsidTr="00AA157C">
        <w:tc>
          <w:tcPr>
            <w:tcW w:w="3369" w:type="dxa"/>
          </w:tcPr>
          <w:p w14:paraId="605D12CE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6DA74332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44C9D79D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0E618505" w14:textId="77777777" w:rsidR="00AA157C" w:rsidRDefault="0026458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E38C245" w14:textId="7DFF9C14" w:rsidR="00AA157C" w:rsidRDefault="00A30A74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21 </w:t>
                </w:r>
                <w:proofErr w:type="spellStart"/>
                <w:r>
                  <w:rPr>
                    <w:rFonts w:eastAsia="MS Gothic" w:cs="Arial"/>
                  </w:rPr>
                  <w:t>kr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7281A668" w14:textId="13EABE15" w:rsidR="00AA157C" w:rsidRPr="00AA157C" w:rsidRDefault="00A30A74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21 </w:t>
                </w:r>
                <w:proofErr w:type="spellStart"/>
                <w:r>
                  <w:rPr>
                    <w:rFonts w:eastAsia="MS Gothic" w:cs="Arial"/>
                  </w:rPr>
                  <w:t>kr</w:t>
                </w:r>
                <w:proofErr w:type="spellEnd"/>
              </w:p>
            </w:sdtContent>
          </w:sdt>
        </w:tc>
      </w:tr>
      <w:tr w:rsidR="00AA157C" w:rsidRPr="00EB6A04" w14:paraId="27D1679E" w14:textId="77777777" w:rsidTr="00AA157C">
        <w:tc>
          <w:tcPr>
            <w:tcW w:w="3369" w:type="dxa"/>
          </w:tcPr>
          <w:p w14:paraId="2B6833BE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5795C5C8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2780E9B3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2242"/>
        <w:gridCol w:w="1319"/>
        <w:gridCol w:w="2345"/>
      </w:tblGrid>
      <w:tr w:rsidR="00BE656E" w:rsidRPr="00EB6A04" w14:paraId="1C3D5D87" w14:textId="77777777" w:rsidTr="00347A72">
        <w:tc>
          <w:tcPr>
            <w:tcW w:w="3227" w:type="dxa"/>
          </w:tcPr>
          <w:p w14:paraId="17922E94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5E11A03B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53CE7AD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C90B56E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72AFAE97" w14:textId="060608D2" w:rsidR="00BE656E" w:rsidRDefault="00264586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353340189"/>
                <w:text/>
              </w:sdtPr>
              <w:sdtEndPr>
                <w:rPr>
                  <w:rFonts w:ascii="Calibri" w:eastAsiaTheme="minorHAnsi" w:hAnsi="Calibri" w:cs="Courier New"/>
                  <w:b/>
                  <w:bCs/>
                  <w:color w:val="FF0000"/>
                  <w:lang w:val="en-US"/>
                </w:rPr>
              </w:sdtEndPr>
              <w:sdtContent/>
            </w:sdt>
            <w:r w:rsidR="00920F90">
              <w:rPr>
                <w:rFonts w:eastAsia="MS Gothic" w:cs="Arial"/>
              </w:rPr>
              <w:t>Trelleborg</w:t>
            </w:r>
            <w:r w:rsidR="00A30A74" w:rsidRPr="00A30A74">
              <w:rPr>
                <w:rFonts w:eastAsia="MS Gothic" w:cs="Arial"/>
              </w:rPr>
              <w:t xml:space="preserve"> City Center</w:t>
            </w:r>
            <w:r w:rsidR="00A30A74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736828286"/>
                <w:text/>
              </w:sdtPr>
              <w:sdtEndPr/>
              <w:sdtContent>
                <w:r w:rsidR="00A30A74">
                  <w:rPr>
                    <w:rFonts w:eastAsia="MS Gothic" w:cs="Arial"/>
                  </w:rPr>
                  <w:t>N/A</w:t>
                </w:r>
              </w:sdtContent>
            </w:sdt>
          </w:p>
          <w:p w14:paraId="1EF9B653" w14:textId="762B5AD4" w:rsidR="00E55283" w:rsidRDefault="00264586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83505411"/>
                <w:text/>
              </w:sdtPr>
              <w:sdtEndPr>
                <w:rPr>
                  <w:rFonts w:ascii="Calibri" w:eastAsiaTheme="minorHAnsi" w:hAnsi="Calibri" w:cs="Courier New"/>
                  <w:b/>
                  <w:bCs/>
                  <w:color w:val="FF0000"/>
                  <w:lang w:val="en-US"/>
                </w:rPr>
              </w:sdtEndPr>
              <w:sdtContent/>
            </w:sdt>
            <w:r w:rsidR="00920F90">
              <w:rPr>
                <w:rFonts w:eastAsia="MS Gothic" w:cs="Arial"/>
              </w:rPr>
              <w:t>Malmö</w:t>
            </w:r>
            <w:r w:rsidR="00E55283" w:rsidRPr="00E55283">
              <w:rPr>
                <w:rFonts w:eastAsia="MS Gothic" w:cs="Arial"/>
              </w:rPr>
              <w:t xml:space="preserve"> Airport</w:t>
            </w:r>
            <w:r w:rsidR="00E55283">
              <w:rPr>
                <w:rFonts w:eastAsia="MS Gothic" w:cs="Arial"/>
              </w:rPr>
              <w:t xml:space="preserve"> </w:t>
            </w:r>
          </w:p>
          <w:p w14:paraId="535D3FFC" w14:textId="3DFD2424" w:rsidR="00BE656E" w:rsidRPr="00BE656E" w:rsidRDefault="00264586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132199824"/>
                <w:text/>
              </w:sdtPr>
              <w:sdtEndPr/>
              <w:sdtContent>
                <w:r w:rsidR="00920F90">
                  <w:rPr>
                    <w:rFonts w:eastAsia="MS Gothic" w:cs="Arial"/>
                  </w:rPr>
                  <w:t>Trelleborg</w:t>
                </w:r>
                <w:r w:rsidR="00A30A74">
                  <w:rPr>
                    <w:rFonts w:eastAsia="MS Gothic" w:cs="Arial"/>
                  </w:rPr>
                  <w:t xml:space="preserve">  </w:t>
                </w:r>
                <w:proofErr w:type="spellStart"/>
                <w:r w:rsidR="00A30A74">
                  <w:rPr>
                    <w:rFonts w:eastAsia="MS Gothic" w:cs="Arial"/>
                  </w:rPr>
                  <w:t>Centralstation</w:t>
                </w:r>
                <w:proofErr w:type="spellEnd"/>
              </w:sdtContent>
            </w:sdt>
          </w:p>
        </w:tc>
        <w:tc>
          <w:tcPr>
            <w:tcW w:w="1369" w:type="dxa"/>
          </w:tcPr>
          <w:p w14:paraId="3B6C8602" w14:textId="4741DDF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20F90">
                  <w:t>1 km</w:t>
                </w:r>
              </w:sdtContent>
            </w:sdt>
          </w:p>
          <w:p w14:paraId="4D5DBDF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04C7768" w14:textId="20EA534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20F90">
                  <w:t>28</w:t>
                </w:r>
              </w:sdtContent>
            </w:sdt>
          </w:p>
          <w:p w14:paraId="308D94BE" w14:textId="378FA4C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20F90">
                  <w:t>500 m</w:t>
                </w:r>
              </w:sdtContent>
            </w:sdt>
          </w:p>
        </w:tc>
        <w:tc>
          <w:tcPr>
            <w:tcW w:w="2424" w:type="dxa"/>
          </w:tcPr>
          <w:p w14:paraId="42900D3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A480D">
              <w:rPr>
                <w:rFonts w:eastAsia="MS Gothic" w:cs="Arial"/>
                <w:lang w:val="nb-NO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B571EA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A480D">
              <w:rPr>
                <w:rFonts w:eastAsia="MS Gothic" w:cs="Arial"/>
                <w:lang w:val="nb-NO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83F4D7F" w14:textId="5AD5D0FA" w:rsidR="00BE656E" w:rsidRPr="00BE656E" w:rsidRDefault="00BE656E" w:rsidP="005E5B74">
            <w:pPr>
              <w:rPr>
                <w:rFonts w:eastAsia="MS Gothic" w:cs="Arial"/>
              </w:rPr>
            </w:pPr>
            <w:r w:rsidRPr="00BA480D">
              <w:rPr>
                <w:rFonts w:eastAsia="MS Gothic" w:cs="Arial"/>
                <w:lang w:val="nb-NO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E55283">
              <w:t>Taximeter</w:t>
            </w:r>
          </w:p>
          <w:p w14:paraId="3F8CEBC3" w14:textId="70FAE88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30A74">
                  <w:t>Taximeter</w:t>
                </w:r>
              </w:sdtContent>
            </w:sdt>
          </w:p>
        </w:tc>
      </w:tr>
    </w:tbl>
    <w:p w14:paraId="7939B4AB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0089AD43" w14:textId="77777777" w:rsidTr="00AA157C">
        <w:tc>
          <w:tcPr>
            <w:tcW w:w="2235" w:type="dxa"/>
          </w:tcPr>
          <w:p w14:paraId="35D4FFE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76A1D7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CF8D17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A5A170B" w14:textId="77777777" w:rsidTr="00AA157C">
        <w:tc>
          <w:tcPr>
            <w:tcW w:w="2235" w:type="dxa"/>
          </w:tcPr>
          <w:p w14:paraId="3CC898B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6967E5D" w14:textId="0138FDD7" w:rsidR="00282097" w:rsidRPr="00282097" w:rsidRDefault="00A30A7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866675939"/>
              <w:text/>
            </w:sdtPr>
            <w:sdtEndPr/>
            <w:sdtContent>
              <w:p w14:paraId="067AA6B5" w14:textId="05C2597C" w:rsidR="00282097" w:rsidRPr="00282097" w:rsidRDefault="00A30A7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17:00</w:t>
                </w:r>
              </w:p>
            </w:sdtContent>
          </w:sdt>
        </w:tc>
      </w:tr>
      <w:tr w:rsidR="00282097" w:rsidRPr="00575731" w14:paraId="3EB5C2AF" w14:textId="77777777" w:rsidTr="00AA157C">
        <w:tc>
          <w:tcPr>
            <w:tcW w:w="2235" w:type="dxa"/>
          </w:tcPr>
          <w:p w14:paraId="5D32B7B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Arial"/>
                <w:lang w:val="en-US"/>
              </w:rPr>
              <w:id w:val="420609602"/>
              <w:text/>
            </w:sdtPr>
            <w:sdtEndPr/>
            <w:sdtContent>
              <w:p w14:paraId="7DBDF210" w14:textId="4CA7DBB5" w:rsidR="00282097" w:rsidRPr="00A30A74" w:rsidRDefault="00A30A74" w:rsidP="00A30A74">
                <w:pPr>
                  <w:rPr>
                    <w:rFonts w:ascii="Calibri" w:hAnsi="Calibri" w:cs="Arial"/>
                    <w:lang w:val="en-US"/>
                  </w:rPr>
                </w:pPr>
                <w:r w:rsidRPr="00A30A74">
                  <w:rPr>
                    <w:rFonts w:ascii="Calibri" w:hAnsi="Calibri" w:cs="Arial"/>
                    <w:lang w:val="en-US"/>
                  </w:rPr>
                  <w:t>In local supermarkets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7AFC5E2C" w14:textId="43EDE0D6" w:rsidR="00282097" w:rsidRPr="00282097" w:rsidRDefault="00A30A7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17:00</w:t>
                </w:r>
              </w:p>
            </w:sdtContent>
          </w:sdt>
        </w:tc>
      </w:tr>
      <w:tr w:rsidR="00282097" w:rsidRPr="00575731" w14:paraId="6138AE4D" w14:textId="77777777" w:rsidTr="00AA157C">
        <w:tc>
          <w:tcPr>
            <w:tcW w:w="2235" w:type="dxa"/>
          </w:tcPr>
          <w:p w14:paraId="5DFA816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Arial"/>
                <w:lang w:val="en-US"/>
              </w:rPr>
              <w:id w:val="223411065"/>
              <w:text/>
            </w:sdtPr>
            <w:sdtEndPr/>
            <w:sdtContent>
              <w:p w14:paraId="6E4401DF" w14:textId="0AFB6CEB" w:rsidR="00282097" w:rsidRPr="00A30A74" w:rsidRDefault="00920F90" w:rsidP="00A30A74">
                <w:pPr>
                  <w:rPr>
                    <w:rFonts w:ascii="Calibri" w:hAnsi="Calibri" w:cs="Arial"/>
                    <w:lang w:val="en-US"/>
                  </w:rPr>
                </w:pPr>
                <w:r>
                  <w:rPr>
                    <w:rFonts w:ascii="Calibri" w:hAnsi="Calibri" w:cs="Arial"/>
                    <w:lang w:val="en-US"/>
                  </w:rPr>
                  <w:t>Trelleborg</w:t>
                </w:r>
                <w:r w:rsidR="00A30A74" w:rsidRPr="00A30A74">
                  <w:rPr>
                    <w:rFonts w:ascii="Calibri" w:hAnsi="Calibri" w:cs="Arial"/>
                    <w:lang w:val="en-US"/>
                  </w:rPr>
                  <w:t xml:space="preserve"> City Center/Old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208A898" w14:textId="5AD3C9CA" w:rsidR="00282097" w:rsidRPr="00282097" w:rsidRDefault="00A30A7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2CF640C6" w14:textId="77777777" w:rsidTr="00AA157C">
        <w:tc>
          <w:tcPr>
            <w:tcW w:w="2235" w:type="dxa"/>
          </w:tcPr>
          <w:p w14:paraId="5683AD1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14935100" w14:textId="6A8E1BD5" w:rsidR="00282097" w:rsidRPr="00A30A74" w:rsidRDefault="00282097" w:rsidP="00A30A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72972F16" w14:textId="2D646CB9" w:rsidR="00282097" w:rsidRPr="00282097" w:rsidRDefault="00A30A7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253BE4E9" w14:textId="77777777" w:rsidTr="00AA157C">
        <w:tc>
          <w:tcPr>
            <w:tcW w:w="2235" w:type="dxa"/>
          </w:tcPr>
          <w:p w14:paraId="7E1FC76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24322565" w14:textId="2147A99E" w:rsidR="00282097" w:rsidRPr="00A30A74" w:rsidRDefault="00282097" w:rsidP="00A30A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32D15F25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636C0DDF" w14:textId="77777777" w:rsidTr="00AA157C">
        <w:tc>
          <w:tcPr>
            <w:tcW w:w="2235" w:type="dxa"/>
          </w:tcPr>
          <w:p w14:paraId="05C989A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1FB27854" w14:textId="2D51569E" w:rsidR="00282097" w:rsidRPr="00A30A74" w:rsidRDefault="00282097" w:rsidP="00A30A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CBEEBE2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156834CE" w14:textId="77777777" w:rsidTr="00AA157C">
        <w:tc>
          <w:tcPr>
            <w:tcW w:w="2235" w:type="dxa"/>
          </w:tcPr>
          <w:p w14:paraId="435D1CD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6629705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EC70DC5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59BE8E70" w14:textId="77777777" w:rsidR="00BB2602" w:rsidRPr="00BB2602" w:rsidRDefault="00BB2602" w:rsidP="00BB2602">
      <w:pPr>
        <w:rPr>
          <w:lang w:val="en-GB"/>
        </w:rPr>
      </w:pPr>
    </w:p>
    <w:p w14:paraId="7E6B4317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3F9B27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3AC7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5BFCDE2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BF1C8" w14:textId="77777777"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13D76259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48E4A35C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0EC8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ADBAEB5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237CC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A25FC"/>
    <w:rsid w:val="0021109D"/>
    <w:rsid w:val="00264586"/>
    <w:rsid w:val="00265E70"/>
    <w:rsid w:val="00282097"/>
    <w:rsid w:val="002F3B13"/>
    <w:rsid w:val="00303BEF"/>
    <w:rsid w:val="00320FF4"/>
    <w:rsid w:val="00347A72"/>
    <w:rsid w:val="003F33DC"/>
    <w:rsid w:val="004139F2"/>
    <w:rsid w:val="0045531E"/>
    <w:rsid w:val="00540BD7"/>
    <w:rsid w:val="005B131B"/>
    <w:rsid w:val="005B2E76"/>
    <w:rsid w:val="00611D00"/>
    <w:rsid w:val="006614C0"/>
    <w:rsid w:val="00677B57"/>
    <w:rsid w:val="006F2AA0"/>
    <w:rsid w:val="0070769D"/>
    <w:rsid w:val="00736385"/>
    <w:rsid w:val="00775691"/>
    <w:rsid w:val="007B024F"/>
    <w:rsid w:val="00886ACF"/>
    <w:rsid w:val="0089532B"/>
    <w:rsid w:val="00920F90"/>
    <w:rsid w:val="009D3231"/>
    <w:rsid w:val="00A0521E"/>
    <w:rsid w:val="00A30A74"/>
    <w:rsid w:val="00A406E3"/>
    <w:rsid w:val="00AA157C"/>
    <w:rsid w:val="00B65E0D"/>
    <w:rsid w:val="00BA480D"/>
    <w:rsid w:val="00BB2602"/>
    <w:rsid w:val="00BE656E"/>
    <w:rsid w:val="00CD2E7B"/>
    <w:rsid w:val="00D208C8"/>
    <w:rsid w:val="00D23A44"/>
    <w:rsid w:val="00D36372"/>
    <w:rsid w:val="00D417B1"/>
    <w:rsid w:val="00DA53B5"/>
    <w:rsid w:val="00DB5F9D"/>
    <w:rsid w:val="00E45A6D"/>
    <w:rsid w:val="00E55283"/>
    <w:rsid w:val="00EB6A04"/>
    <w:rsid w:val="00EB6B61"/>
    <w:rsid w:val="00ED15B1"/>
    <w:rsid w:val="00F50C2D"/>
    <w:rsid w:val="00F5601F"/>
    <w:rsid w:val="00F57620"/>
    <w:rsid w:val="00F7022C"/>
    <w:rsid w:val="00F9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4281477B"/>
  <w15:docId w15:val="{FCB2C303-FE59-419E-8478-A59C9E86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2D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44EF5-6495-4382-B9B5-505147B1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69958066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Samuel Bond</cp:lastModifiedBy>
  <cp:revision>3</cp:revision>
  <dcterms:created xsi:type="dcterms:W3CDTF">2018-09-28T10:05:00Z</dcterms:created>
  <dcterms:modified xsi:type="dcterms:W3CDTF">2018-09-28T10:05:00Z</dcterms:modified>
</cp:coreProperties>
</file>